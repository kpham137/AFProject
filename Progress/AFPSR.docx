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631D72">
        <w:tc>
          <w:tcPr>
            <w:tcW w:w="3253" w:type="pct"/>
            <w:vAlign w:val="bottom"/>
          </w:tcPr>
          <w:p w:rsidR="00631D72" w:rsidRDefault="00B87EFD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:rsidR="00DB096B" w:rsidRDefault="00B87EFD" w:rsidP="00DB096B">
            <w:pPr>
              <w:pStyle w:val="Subtitle"/>
            </w:pPr>
            <w:r>
              <w:t>Overall Status:</w:t>
            </w:r>
          </w:p>
          <w:p w:rsidR="00631D72" w:rsidRDefault="00B87EFD" w:rsidP="00DB096B">
            <w:pPr>
              <w:pStyle w:val="Subtitle"/>
            </w:pPr>
            <w:r>
              <w:t> </w:t>
            </w:r>
            <w:r w:rsidR="00DB096B" w:rsidRPr="00DB096B">
              <w:rPr>
                <w:rStyle w:val="Strong"/>
                <w:color w:val="FF0000"/>
              </w:rPr>
              <w:t>In Progress</w:t>
            </w:r>
          </w:p>
        </w:tc>
      </w:tr>
    </w:tbl>
    <w:p w:rsidR="00631D72" w:rsidRDefault="00B87EFD">
      <w:pPr>
        <w:pStyle w:val="Heading1"/>
      </w:pPr>
      <w:r>
        <w:t>Projec</w:t>
      </w:r>
      <w:r>
        <w:t xml:space="preserve">t Name: </w:t>
      </w:r>
      <w:r w:rsidR="00DB096B">
        <w:t>Adaptive Filters</w:t>
      </w:r>
    </w:p>
    <w:p w:rsidR="00631D72" w:rsidRDefault="00B87EFD">
      <w:pPr>
        <w:pStyle w:val="Date"/>
      </w:pPr>
      <w:sdt>
        <w:sdtPr>
          <w:alias w:val="Select Date"/>
          <w:tag w:val="Select Date"/>
          <w:id w:val="1026209719"/>
          <w:placeholder>
            <w:docPart w:val="4506CA04BBEF4001A86D25BBADE22599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[Select Date]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631D72">
        <w:tc>
          <w:tcPr>
            <w:tcW w:w="1710" w:type="pct"/>
          </w:tcPr>
          <w:p w:rsidR="00631D72" w:rsidRDefault="00B87EFD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:rsidR="00631D72" w:rsidRDefault="00631D72">
            <w:pPr>
              <w:pStyle w:val="Heading2"/>
            </w:pPr>
          </w:p>
        </w:tc>
      </w:tr>
      <w:tr w:rsidR="00631D72">
        <w:tc>
          <w:tcPr>
            <w:tcW w:w="1710" w:type="pct"/>
          </w:tcPr>
          <w:p w:rsidR="00631D72" w:rsidRDefault="00B87EFD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:rsidR="00631D72" w:rsidRDefault="00B87EFD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  <w:bookmarkStart w:id="0" w:name="_GoBack"/>
        <w:bookmarkEnd w:id="0"/>
      </w:tr>
      <w:tr w:rsidR="00631D72">
        <w:tc>
          <w:tcPr>
            <w:tcW w:w="1710" w:type="pct"/>
          </w:tcPr>
          <w:p w:rsidR="00631D72" w:rsidRDefault="00B87EFD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:rsidR="00631D72" w:rsidRDefault="00B87EFD">
            <w:pPr>
              <w:pStyle w:val="ListBullet2"/>
              <w:numPr>
                <w:ilvl w:val="0"/>
                <w:numId w:val="10"/>
              </w:numPr>
            </w:pPr>
            <w:r>
              <w:t xml:space="preserve">Off </w:t>
            </w:r>
            <w:r>
              <w:t>Track: Date will be missed if action not taken</w:t>
            </w:r>
          </w:p>
        </w:tc>
      </w:tr>
    </w:tbl>
    <w:p w:rsidR="00631D72" w:rsidRDefault="00631D72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631D72">
        <w:trPr>
          <w:trHeight w:val="720"/>
        </w:trPr>
        <w:tc>
          <w:tcPr>
            <w:tcW w:w="1080" w:type="pct"/>
          </w:tcPr>
          <w:p w:rsidR="00631D72" w:rsidRDefault="00B87EFD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9CC60935DFA148CEB033C53411BC60E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>
                  <w:rPr>
                    <w:rStyle w:val="Emphasis"/>
                  </w:rPr>
                  <w:t>[Select]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D62FBF55C894BE6A193719BC8A51C6F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799AD0433C344A04BF7C87AD084DC990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 Date]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:rsidR="00631D72" w:rsidRDefault="00B87EFD">
            <w:pPr>
              <w:pStyle w:val="OnTrack"/>
            </w:pPr>
            <w:sdt>
              <w:sdtPr>
                <w:id w:val="-2069328880"/>
                <w:placeholder>
                  <w:docPart w:val="17E5C69A2DE84EB4B5CD8B614B9F6A2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[To add a bullet for any status, on the Home tab, in the Styles gallery, click the name of the status </w:t>
                </w:r>
                <w:r>
                  <w:t>of you need.]</w:t>
                </w:r>
              </w:sdtContent>
            </w:sdt>
          </w:p>
          <w:p w:rsidR="00631D72" w:rsidRDefault="00B87EFD">
            <w:pPr>
              <w:pStyle w:val="OnTrack"/>
              <w:numPr>
                <w:ilvl w:val="0"/>
                <w:numId w:val="23"/>
              </w:numPr>
            </w:pPr>
            <w:sdt>
              <w:sdtPr>
                <w:id w:val="-1561793141"/>
                <w:placeholder>
                  <w:docPart w:val="426D025B5E2444D694DE4EFE6E98172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[To replace any placeholder text (such as this) just click it and start typing.]</w:t>
                </w:r>
              </w:sdtContent>
            </w:sdt>
          </w:p>
          <w:p w:rsidR="00631D72" w:rsidRDefault="00B87EFD">
            <w:pPr>
              <w:pStyle w:val="AtRisk"/>
            </w:pPr>
            <w:sdt>
              <w:sdtPr>
                <w:id w:val="1804811563"/>
                <w:placeholder>
                  <w:docPart w:val="A612057A0F924027A62639F6BE6C0EE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[Additional status item.]</w:t>
                </w:r>
              </w:sdtContent>
            </w:sdt>
          </w:p>
        </w:tc>
      </w:tr>
      <w:tr w:rsidR="00631D72">
        <w:trPr>
          <w:trHeight w:val="720"/>
        </w:trPr>
        <w:tc>
          <w:tcPr>
            <w:tcW w:w="1080" w:type="pct"/>
          </w:tcPr>
          <w:p w:rsidR="00631D72" w:rsidRDefault="00B87EFD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:rsidR="00631D72" w:rsidRDefault="00B87EFD">
            <w:pPr>
              <w:pStyle w:val="AtRisk"/>
            </w:pPr>
            <w:sdt>
              <w:sdtPr>
                <w:id w:val="1173682193"/>
                <w:placeholder>
                  <w:docPart w:val="7DD45471DE174313A55E606738D88EE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1]</w:t>
                </w:r>
              </w:sdtContent>
            </w:sdt>
          </w:p>
          <w:p w:rsidR="00631D72" w:rsidRDefault="00B87EFD">
            <w:pPr>
              <w:pStyle w:val="OffTrack"/>
            </w:pPr>
            <w:sdt>
              <w:sdtPr>
                <w:id w:val="111488044"/>
                <w:placeholder>
                  <w:docPart w:val="ED275B4EB6884D29986783E6A1ADA43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2]</w:t>
                </w:r>
              </w:sdtContent>
            </w:sdt>
          </w:p>
          <w:p w:rsidR="00631D72" w:rsidRDefault="00B87EFD">
            <w:pPr>
              <w:pStyle w:val="AtRisk"/>
            </w:pPr>
            <w:sdt>
              <w:sdtPr>
                <w:id w:val="-430980521"/>
                <w:placeholder>
                  <w:docPart w:val="57F4A46A89A948E9B36D2FA17D368B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3]</w:t>
                </w:r>
              </w:sdtContent>
            </w:sdt>
          </w:p>
        </w:tc>
      </w:tr>
      <w:tr w:rsidR="00631D72">
        <w:trPr>
          <w:trHeight w:val="720"/>
        </w:trPr>
        <w:tc>
          <w:tcPr>
            <w:tcW w:w="1080" w:type="pct"/>
          </w:tcPr>
          <w:p w:rsidR="00631D72" w:rsidRDefault="00B87EFD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D62FBF55C894BE6A193719BC8A51C6F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2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799AD0433C344A04BF7C87AD084DC990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 w:fullDate="2012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</w:t>
                </w:r>
                <w:r>
                  <w:t xml:space="preserve"> Date]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631D72" w:rsidRDefault="00B87EFD">
            <w:pPr>
              <w:pStyle w:val="OnTrack"/>
            </w:pPr>
            <w:sdt>
              <w:sdtPr>
                <w:id w:val="686715695"/>
                <w:placeholder>
                  <w:docPart w:val="5C5F0C53618E4488BA99554381E48AB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631D72" w:rsidRDefault="00B87EFD">
            <w:pPr>
              <w:pStyle w:val="OnTrack"/>
            </w:pPr>
            <w:sdt>
              <w:sdtPr>
                <w:id w:val="434570176"/>
                <w:placeholder>
                  <w:docPart w:val="FFF548D950F345C3B9A3F7925753398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631D72" w:rsidRDefault="00B87EFD">
            <w:pPr>
              <w:pStyle w:val="OnTrack"/>
            </w:pPr>
            <w:sdt>
              <w:sdtPr>
                <w:id w:val="931775971"/>
                <w:placeholder>
                  <w:docPart w:val="239BF74DB4CF4AFCB332DC721038737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631D72">
        <w:trPr>
          <w:trHeight w:val="720"/>
        </w:trPr>
        <w:tc>
          <w:tcPr>
            <w:tcW w:w="1080" w:type="pct"/>
          </w:tcPr>
          <w:p w:rsidR="00631D72" w:rsidRDefault="00B87EFD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:rsidR="00631D72" w:rsidRDefault="00B87EFD">
            <w:pPr>
              <w:pStyle w:val="AtRisk"/>
            </w:pPr>
            <w:sdt>
              <w:sdtPr>
                <w:id w:val="533696511"/>
                <w:placeholder>
                  <w:docPart w:val="5C5F0C53618E4488BA99554381E48AB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631D72" w:rsidRDefault="00B87EFD">
            <w:pPr>
              <w:pStyle w:val="AtRisk"/>
            </w:pPr>
            <w:sdt>
              <w:sdtPr>
                <w:id w:val="-1969196946"/>
                <w:placeholder>
                  <w:docPart w:val="FFF548D950F345C3B9A3F7925753398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631D72" w:rsidRDefault="00B87EFD">
            <w:pPr>
              <w:pStyle w:val="AtRisk"/>
            </w:pPr>
            <w:sdt>
              <w:sdtPr>
                <w:id w:val="2072693306"/>
                <w:placeholder>
                  <w:docPart w:val="239BF74DB4CF4AFCB332DC721038737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631D72">
        <w:trPr>
          <w:trHeight w:val="720"/>
        </w:trPr>
        <w:tc>
          <w:tcPr>
            <w:tcW w:w="1080" w:type="pct"/>
          </w:tcPr>
          <w:p w:rsidR="00631D72" w:rsidRDefault="00B87EFD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631D72" w:rsidRDefault="00B87EFD">
            <w:pPr>
              <w:pStyle w:val="HighRisk"/>
            </w:pPr>
            <w:sdt>
              <w:sdtPr>
                <w:id w:val="-337695819"/>
                <w:placeholder>
                  <w:docPart w:val="5C5F0C53618E4488BA99554381E48AB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631D72" w:rsidRDefault="00B87EFD">
            <w:pPr>
              <w:pStyle w:val="HighRisk"/>
              <w:numPr>
                <w:ilvl w:val="0"/>
                <w:numId w:val="25"/>
              </w:numPr>
            </w:pPr>
            <w:sdt>
              <w:sdtPr>
                <w:id w:val="421766676"/>
                <w:placeholder>
                  <w:docPart w:val="FFF548D950F345C3B9A3F7925753398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631D72" w:rsidRDefault="00B87EFD">
            <w:pPr>
              <w:pStyle w:val="AtRisk"/>
            </w:pPr>
            <w:sdt>
              <w:sdtPr>
                <w:id w:val="-1505584362"/>
                <w:placeholder>
                  <w:docPart w:val="239BF74DB4CF4AFCB332DC721038737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631D72">
        <w:trPr>
          <w:trHeight w:val="576"/>
        </w:trPr>
        <w:tc>
          <w:tcPr>
            <w:tcW w:w="1080" w:type="pct"/>
          </w:tcPr>
          <w:p w:rsidR="00631D72" w:rsidRDefault="00B87EFD">
            <w:r>
              <w:t>Areas/questions for discussion:</w:t>
            </w:r>
          </w:p>
        </w:tc>
        <w:sdt>
          <w:sdtPr>
            <w:id w:val="-801537807"/>
            <w:placeholder>
              <w:docPart w:val="D4F49AA8338F453085AFF534548A016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631D72" w:rsidRDefault="00B87EFD">
                <w:r>
                  <w:t>[List/summarize topics here.]</w:t>
                </w:r>
              </w:p>
            </w:tc>
          </w:sdtContent>
        </w:sdt>
      </w:tr>
      <w:tr w:rsidR="00631D72">
        <w:trPr>
          <w:trHeight w:val="576"/>
        </w:trPr>
        <w:tc>
          <w:tcPr>
            <w:tcW w:w="1080" w:type="pct"/>
          </w:tcPr>
          <w:p w:rsidR="00631D72" w:rsidRDefault="00B87EFD">
            <w:r>
              <w:t>Last week’s issues</w:t>
            </w:r>
            <w:r>
              <w:br/>
              <w:t>forwarded to this week:</w:t>
            </w:r>
          </w:p>
        </w:tc>
        <w:sdt>
          <w:sdtPr>
            <w:id w:val="-928427847"/>
            <w:placeholder>
              <w:docPart w:val="8C2F5F7228404ADC8053D048294F31CC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631D72" w:rsidRDefault="00B87EFD">
                <w:r>
                  <w:t>[List/summarize issues here.]</w:t>
                </w:r>
              </w:p>
            </w:tc>
          </w:sdtContent>
        </w:sdt>
      </w:tr>
    </w:tbl>
    <w:p w:rsidR="00631D72" w:rsidRDefault="00B87EFD">
      <w:pPr>
        <w:pStyle w:val="Heading1"/>
        <w:keepNext w:val="0"/>
        <w:keepLines w:val="0"/>
        <w:pageBreakBefore/>
      </w:pPr>
      <w:r>
        <w:lastRenderedPageBreak/>
        <w:t>Contact Information</w:t>
      </w:r>
    </w:p>
    <w:sdt>
      <w:sdtPr>
        <w:id w:val="-114059855"/>
        <w:placeholder>
          <w:docPart w:val="2DC898EF22514436850E45DDD2B1C4EA"/>
        </w:placeholder>
        <w:temporary/>
        <w:showingPlcHdr/>
        <w15:appearance w15:val="hidden"/>
        <w:text/>
      </w:sdtPr>
      <w:sdtEndPr/>
      <w:sdtContent>
        <w:p w:rsidR="00631D72" w:rsidRDefault="00B87EFD">
          <w:r>
            <w:t>[If you want to add any important info about the conta</w:t>
          </w:r>
          <w:r>
            <w:t>cts that follow, you can do that here. If not, just click this placeholder and press Delete to remove it.]</w:t>
          </w:r>
        </w:p>
      </w:sdtContent>
    </w:sdt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Contact info table"/>
      </w:tblPr>
      <w:tblGrid>
        <w:gridCol w:w="3694"/>
        <w:gridCol w:w="7106"/>
      </w:tblGrid>
      <w:tr w:rsidR="00631D72">
        <w:tc>
          <w:tcPr>
            <w:tcW w:w="1710" w:type="pct"/>
          </w:tcPr>
          <w:sdt>
            <w:sdtPr>
              <w:rPr>
                <w:rStyle w:val="Strong"/>
              </w:rPr>
              <w:id w:val="552890433"/>
              <w:placeholder>
                <w:docPart w:val="6182AF8CD3B54C15BC6895941E477120"/>
              </w:placeholder>
              <w:temporary/>
              <w:showingPlcHdr/>
              <w15:appearance w15:val="hidden"/>
              <w:text/>
            </w:sdtPr>
            <w:sdtEndPr>
              <w:rPr>
                <w:rStyle w:val="DefaultParagraphFont"/>
                <w:b w:val="0"/>
                <w:bCs w:val="0"/>
              </w:rPr>
            </w:sdtEndPr>
            <w:sdtContent>
              <w:p w:rsidR="00631D72" w:rsidRDefault="00B87EFD">
                <w:pPr>
                  <w:pStyle w:val="NoSpacing"/>
                </w:pPr>
                <w:r>
                  <w:rPr>
                    <w:rStyle w:val="Strong"/>
                  </w:rPr>
                  <w:t>[Client Project Manager]</w:t>
                </w:r>
              </w:p>
            </w:sdtContent>
          </w:sdt>
          <w:p w:rsidR="00631D72" w:rsidRDefault="00B87EFD">
            <w:pPr>
              <w:pStyle w:val="NoSpacing"/>
            </w:pPr>
            <w:r>
              <w:t xml:space="preserve">Office: </w:t>
            </w:r>
            <w:sdt>
              <w:sdtPr>
                <w:id w:val="1076471897"/>
                <w:placeholder>
                  <w:docPart w:val="21B953F243F349C98E3F520C54274FC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[Office Phone]</w:t>
                </w:r>
              </w:sdtContent>
            </w:sdt>
          </w:p>
          <w:p w:rsidR="00631D72" w:rsidRDefault="00B87EFD">
            <w:pPr>
              <w:pStyle w:val="NoSpacing"/>
            </w:pPr>
            <w:r>
              <w:t xml:space="preserve">Mobile: </w:t>
            </w:r>
            <w:sdt>
              <w:sdtPr>
                <w:id w:val="-809086322"/>
                <w:placeholder>
                  <w:docPart w:val="70A2FC01CD4B41F7850E508E5181CC5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:rsidR="00631D72" w:rsidRDefault="00B87EFD">
            <w:pPr>
              <w:pStyle w:val="NoSpacing"/>
            </w:pPr>
            <w:r>
              <w:t xml:space="preserve">Email: </w:t>
            </w:r>
            <w:sdt>
              <w:sdtPr>
                <w:id w:val="1597133752"/>
                <w:placeholder>
                  <w:docPart w:val="6BF9294951FA400BA626E0166E3B4C2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3290" w:type="pct"/>
          </w:tcPr>
          <w:sdt>
            <w:sdtPr>
              <w:rPr>
                <w:rStyle w:val="Strong"/>
              </w:rPr>
              <w:id w:val="1813510936"/>
              <w:placeholder>
                <w:docPart w:val="B41D38F672B44125AF207DE96A031014"/>
              </w:placeholder>
              <w:temporary/>
              <w:showingPlcHdr/>
              <w15:appearance w15:val="hidden"/>
              <w:text/>
            </w:sdtPr>
            <w:sdtEndPr>
              <w:rPr>
                <w:rStyle w:val="Strong"/>
              </w:rPr>
            </w:sdtEndPr>
            <w:sdtContent>
              <w:p w:rsidR="00631D72" w:rsidRDefault="00B87EFD">
                <w:pPr>
                  <w:pStyle w:val="NoSpacing"/>
                  <w:rPr>
                    <w:rStyle w:val="Strong"/>
                  </w:rPr>
                </w:pPr>
                <w:r>
                  <w:rPr>
                    <w:rStyle w:val="Strong"/>
                  </w:rPr>
                  <w:t>[Client Project Champion]</w:t>
                </w:r>
              </w:p>
            </w:sdtContent>
          </w:sdt>
          <w:p w:rsidR="00631D72" w:rsidRDefault="00B87EFD">
            <w:pPr>
              <w:pStyle w:val="NoSpacing"/>
            </w:pPr>
            <w:r>
              <w:t xml:space="preserve">Office: </w:t>
            </w:r>
            <w:sdt>
              <w:sdtPr>
                <w:id w:val="574564633"/>
                <w:placeholder>
                  <w:docPart w:val="21B953F243F349C98E3F520C54274FC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[Office </w:t>
                </w:r>
                <w:r>
                  <w:t>Phone]</w:t>
                </w:r>
              </w:sdtContent>
            </w:sdt>
          </w:p>
          <w:p w:rsidR="00631D72" w:rsidRDefault="00B87EFD">
            <w:pPr>
              <w:pStyle w:val="NoSpacing"/>
            </w:pPr>
            <w:r>
              <w:t xml:space="preserve">Mobile: </w:t>
            </w:r>
            <w:sdt>
              <w:sdtPr>
                <w:id w:val="-314487272"/>
                <w:placeholder>
                  <w:docPart w:val="70A2FC01CD4B41F7850E508E5181CC5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:rsidR="00631D72" w:rsidRDefault="00B87EFD">
            <w:pPr>
              <w:pStyle w:val="NoSpacing"/>
            </w:pPr>
            <w:r>
              <w:t xml:space="preserve">Email: </w:t>
            </w:r>
            <w:sdt>
              <w:sdtPr>
                <w:id w:val="1205062186"/>
                <w:placeholder>
                  <w:docPart w:val="6BF9294951FA400BA626E0166E3B4C2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</w:tr>
    </w:tbl>
    <w:p w:rsidR="00631D72" w:rsidRDefault="00B87EFD">
      <w:pPr>
        <w:pStyle w:val="Heading1"/>
      </w:pPr>
      <w:r>
        <w:t>Project Abstract</w:t>
      </w:r>
    </w:p>
    <w:sdt>
      <w:sdtPr>
        <w:id w:val="1123113528"/>
        <w:placeholder>
          <w:docPart w:val="4459266E87F6410AB8417E6365AB7237"/>
        </w:placeholder>
        <w:temporary/>
        <w:showingPlcHdr/>
        <w15:appearance w15:val="hidden"/>
        <w:text/>
      </w:sdtPr>
      <w:sdtEndPr/>
      <w:sdtContent>
        <w:p w:rsidR="00631D72" w:rsidRDefault="00B87EFD">
          <w:r>
            <w:t>[Add a brief project summary here.]</w:t>
          </w:r>
        </w:p>
      </w:sdtContent>
    </w:sdt>
    <w:sectPr w:rsidR="00631D72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FD" w:rsidRDefault="00B87EFD">
      <w:pPr>
        <w:spacing w:after="0" w:line="240" w:lineRule="auto"/>
      </w:pPr>
      <w:r>
        <w:separator/>
      </w:r>
    </w:p>
  </w:endnote>
  <w:endnote w:type="continuationSeparator" w:id="0">
    <w:p w:rsidR="00B87EFD" w:rsidRDefault="00B8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D72" w:rsidRDefault="00B87EFD">
    <w:pPr>
      <w:pStyle w:val="Footer"/>
    </w:pPr>
    <w:sdt>
      <w:sdtPr>
        <w:id w:val="-397664319"/>
        <w:placeholder/>
        <w:temporary/>
        <w:showingPlcHdr/>
        <w15:appearance w15:val="hidden"/>
        <w:text/>
      </w:sdtPr>
      <w:sdtEndPr/>
      <w:sdtContent>
        <w:r>
          <w:t>[Company Name]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FD" w:rsidRDefault="00B87EFD">
      <w:pPr>
        <w:spacing w:after="0" w:line="240" w:lineRule="auto"/>
      </w:pPr>
      <w:r>
        <w:separator/>
      </w:r>
    </w:p>
  </w:footnote>
  <w:footnote w:type="continuationSeparator" w:id="0">
    <w:p w:rsidR="00B87EFD" w:rsidRDefault="00B87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55"/>
    <w:rsid w:val="00631D72"/>
    <w:rsid w:val="00B87EFD"/>
    <w:rsid w:val="00DB096B"/>
    <w:rsid w:val="00E2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C7E8"/>
  <w15:chartTrackingRefBased/>
  <w15:docId w15:val="{7AD3E753-C18A-43C4-AA66-8EB942B8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06CA04BBEF4001A86D25BBADE22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7A1FF-140F-42AF-82C3-3F4A703F21B5}"/>
      </w:docPartPr>
      <w:docPartBody>
        <w:p w:rsidR="00000000" w:rsidRDefault="004D77AD">
          <w:pPr>
            <w:pStyle w:val="4506CA04BBEF4001A86D25BBADE22599"/>
          </w:pPr>
          <w:r>
            <w:t>[Select Date]</w:t>
          </w:r>
        </w:p>
      </w:docPartBody>
    </w:docPart>
    <w:docPart>
      <w:docPartPr>
        <w:name w:val="9CC60935DFA148CEB033C53411B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70C6A-890D-415E-9325-9E86DD3B0B69}"/>
      </w:docPartPr>
      <w:docPartBody>
        <w:p w:rsidR="00000000" w:rsidRDefault="004D77AD">
          <w:pPr>
            <w:pStyle w:val="9CC60935DFA148CEB033C53411BC60E7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1D62FBF55C894BE6A193719BC8A51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A8C04-399A-447E-8BB1-86B62F702186}"/>
      </w:docPartPr>
      <w:docPartBody>
        <w:p w:rsidR="00000000" w:rsidRDefault="004D77AD">
          <w:pPr>
            <w:pStyle w:val="1D62FBF55C894BE6A193719BC8A51C6F"/>
          </w:pPr>
          <w:r>
            <w:t>[Select Start Date]</w:t>
          </w:r>
        </w:p>
      </w:docPartBody>
    </w:docPart>
    <w:docPart>
      <w:docPartPr>
        <w:name w:val="799AD0433C344A04BF7C87AD084D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96C38-7405-4D29-BB53-A96799EE240F}"/>
      </w:docPartPr>
      <w:docPartBody>
        <w:p w:rsidR="00000000" w:rsidRDefault="004D77AD">
          <w:pPr>
            <w:pStyle w:val="799AD0433C344A04BF7C87AD084DC990"/>
          </w:pPr>
          <w:r>
            <w:t>[Select End Date]</w:t>
          </w:r>
        </w:p>
      </w:docPartBody>
    </w:docPart>
    <w:docPart>
      <w:docPartPr>
        <w:name w:val="17E5C69A2DE84EB4B5CD8B614B9F6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49DA4-3BD2-46A3-B594-A02A3B6ACFE0}"/>
      </w:docPartPr>
      <w:docPartBody>
        <w:p w:rsidR="00000000" w:rsidRDefault="004D77AD">
          <w:pPr>
            <w:pStyle w:val="17E5C69A2DE84EB4B5CD8B614B9F6A2A"/>
          </w:pPr>
          <w:r>
            <w:t>[To</w:t>
          </w:r>
          <w:r>
            <w:t xml:space="preserve"> add a bullet for any status, on the Home tab, in the Styles gallery, click the name of the status of you need.]</w:t>
          </w:r>
        </w:p>
      </w:docPartBody>
    </w:docPart>
    <w:docPart>
      <w:docPartPr>
        <w:name w:val="426D025B5E2444D694DE4EFE6E981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FD6CC-CC8E-4DC8-945F-16476228B4C1}"/>
      </w:docPartPr>
      <w:docPartBody>
        <w:p w:rsidR="00000000" w:rsidRDefault="004D77AD">
          <w:pPr>
            <w:pStyle w:val="426D025B5E2444D694DE4EFE6E981727"/>
          </w:pPr>
          <w:r>
            <w:t>[To replace any placeholder text (such as this) just click it and start typing.]</w:t>
          </w:r>
        </w:p>
      </w:docPartBody>
    </w:docPart>
    <w:docPart>
      <w:docPartPr>
        <w:name w:val="A612057A0F924027A62639F6BE6C0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1B52C-3F0A-4A8A-AB00-6707D1EF37A2}"/>
      </w:docPartPr>
      <w:docPartBody>
        <w:p w:rsidR="00000000" w:rsidRDefault="004D77AD">
          <w:pPr>
            <w:pStyle w:val="A612057A0F924027A62639F6BE6C0EE6"/>
          </w:pPr>
          <w:r>
            <w:t>[Additional status item.]</w:t>
          </w:r>
        </w:p>
      </w:docPartBody>
    </w:docPart>
    <w:docPart>
      <w:docPartPr>
        <w:name w:val="7DD45471DE174313A55E606738D88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AF40-083B-49F4-94A2-7CF25B5DDB89}"/>
      </w:docPartPr>
      <w:docPartBody>
        <w:p w:rsidR="00000000" w:rsidRDefault="004D77AD">
          <w:pPr>
            <w:pStyle w:val="7DD45471DE174313A55E606738D88EE7"/>
          </w:pPr>
          <w:r>
            <w:t>[Issue No. 1]</w:t>
          </w:r>
        </w:p>
      </w:docPartBody>
    </w:docPart>
    <w:docPart>
      <w:docPartPr>
        <w:name w:val="ED275B4EB6884D29986783E6A1ADA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7E17B-CEFF-4A7B-950A-7DE99BCD4C03}"/>
      </w:docPartPr>
      <w:docPartBody>
        <w:p w:rsidR="00000000" w:rsidRDefault="004D77AD">
          <w:pPr>
            <w:pStyle w:val="ED275B4EB6884D29986783E6A1ADA43F"/>
          </w:pPr>
          <w:r>
            <w:t>[Issue No. 2]</w:t>
          </w:r>
        </w:p>
      </w:docPartBody>
    </w:docPart>
    <w:docPart>
      <w:docPartPr>
        <w:name w:val="57F4A46A89A948E9B36D2FA17D36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B3C41-A153-43AD-B854-89F62F8730A5}"/>
      </w:docPartPr>
      <w:docPartBody>
        <w:p w:rsidR="00000000" w:rsidRDefault="004D77AD">
          <w:pPr>
            <w:pStyle w:val="57F4A46A89A948E9B36D2FA17D368BA7"/>
          </w:pPr>
          <w:r>
            <w:t>[Issue No. 3]</w:t>
          </w:r>
        </w:p>
      </w:docPartBody>
    </w:docPart>
    <w:docPart>
      <w:docPartPr>
        <w:name w:val="5C5F0C53618E4488BA99554381E4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D13E9-FF6B-473D-8191-A3E530C2F5B9}"/>
      </w:docPartPr>
      <w:docPartBody>
        <w:p w:rsidR="00000000" w:rsidRDefault="004D77AD">
          <w:pPr>
            <w:pStyle w:val="5C5F0C53618E4488BA99554381E48ABB"/>
          </w:pPr>
          <w:r>
            <w:t>[Milestone No. 1]</w:t>
          </w:r>
        </w:p>
      </w:docPartBody>
    </w:docPart>
    <w:docPart>
      <w:docPartPr>
        <w:name w:val="FFF548D950F345C3B9A3F79257533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CEAAF-C196-41D1-B3E6-4C4838727555}"/>
      </w:docPartPr>
      <w:docPartBody>
        <w:p w:rsidR="00000000" w:rsidRDefault="004D77AD">
          <w:pPr>
            <w:pStyle w:val="FFF548D950F345C3B9A3F7925753398D"/>
          </w:pPr>
          <w:r>
            <w:t>[Milestone No. 2]</w:t>
          </w:r>
        </w:p>
      </w:docPartBody>
    </w:docPart>
    <w:docPart>
      <w:docPartPr>
        <w:name w:val="239BF74DB4CF4AFCB332DC7210387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9D78-AF0E-454A-85DB-7E5C78B49709}"/>
      </w:docPartPr>
      <w:docPartBody>
        <w:p w:rsidR="00000000" w:rsidRDefault="004D77AD">
          <w:pPr>
            <w:pStyle w:val="239BF74DB4CF4AFCB332DC7210387377"/>
          </w:pPr>
          <w:r>
            <w:t>[Milestone No. 3]</w:t>
          </w:r>
        </w:p>
      </w:docPartBody>
    </w:docPart>
    <w:docPart>
      <w:docPartPr>
        <w:name w:val="D4F49AA8338F453085AFF534548A0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1972-C72B-4E67-B6B2-263909AF986F}"/>
      </w:docPartPr>
      <w:docPartBody>
        <w:p w:rsidR="00000000" w:rsidRDefault="004D77AD">
          <w:pPr>
            <w:pStyle w:val="D4F49AA8338F453085AFF534548A0160"/>
          </w:pPr>
          <w:r>
            <w:t>[List/summarize topics here.]</w:t>
          </w:r>
        </w:p>
      </w:docPartBody>
    </w:docPart>
    <w:docPart>
      <w:docPartPr>
        <w:name w:val="8C2F5F7228404ADC8053D048294F3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B2F46-FC49-4C71-AD6A-5DEA1FF5FCE8}"/>
      </w:docPartPr>
      <w:docPartBody>
        <w:p w:rsidR="00000000" w:rsidRDefault="004D77AD">
          <w:pPr>
            <w:pStyle w:val="8C2F5F7228404ADC8053D048294F31CC"/>
          </w:pPr>
          <w:r>
            <w:t>[List/summarize issues here.]</w:t>
          </w:r>
        </w:p>
      </w:docPartBody>
    </w:docPart>
    <w:docPart>
      <w:docPartPr>
        <w:name w:val="2DC898EF22514436850E45DDD2B1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9652-85C2-4637-B93B-95FAF382E52F}"/>
      </w:docPartPr>
      <w:docPartBody>
        <w:p w:rsidR="00000000" w:rsidRDefault="004D77AD">
          <w:pPr>
            <w:pStyle w:val="2DC898EF22514436850E45DDD2B1C4EA"/>
          </w:pPr>
          <w:r>
            <w:t>[If you want to add any important info about th</w:t>
          </w:r>
          <w:r>
            <w:t>e contacts that follow, you can do that here. If not, just click this placeholder and press Delete to remove it.]</w:t>
          </w:r>
        </w:p>
      </w:docPartBody>
    </w:docPart>
    <w:docPart>
      <w:docPartPr>
        <w:name w:val="6182AF8CD3B54C15BC6895941E477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4C8E0-D1E3-40F0-8925-7F47CEBE647C}"/>
      </w:docPartPr>
      <w:docPartBody>
        <w:p w:rsidR="00000000" w:rsidRDefault="004D77AD">
          <w:pPr>
            <w:pStyle w:val="6182AF8CD3B54C15BC6895941E477120"/>
          </w:pPr>
          <w:r>
            <w:rPr>
              <w:rStyle w:val="Strong"/>
            </w:rPr>
            <w:t>[Client Project Manager]</w:t>
          </w:r>
        </w:p>
      </w:docPartBody>
    </w:docPart>
    <w:docPart>
      <w:docPartPr>
        <w:name w:val="21B953F243F349C98E3F520C54274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E9197-EDD6-4560-8DCF-4D5693C37C34}"/>
      </w:docPartPr>
      <w:docPartBody>
        <w:p w:rsidR="00000000" w:rsidRDefault="004D77AD">
          <w:pPr>
            <w:pStyle w:val="21B953F243F349C98E3F520C54274FC1"/>
          </w:pPr>
          <w:r>
            <w:t>[Office Phone]</w:t>
          </w:r>
        </w:p>
      </w:docPartBody>
    </w:docPart>
    <w:docPart>
      <w:docPartPr>
        <w:name w:val="70A2FC01CD4B41F7850E508E5181C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ABB11-91EA-4ED4-9CCB-2BD489B28900}"/>
      </w:docPartPr>
      <w:docPartBody>
        <w:p w:rsidR="00000000" w:rsidRDefault="004D77AD">
          <w:pPr>
            <w:pStyle w:val="70A2FC01CD4B41F7850E508E5181CC55"/>
          </w:pPr>
          <w:r>
            <w:t>[Cell Phone]</w:t>
          </w:r>
        </w:p>
      </w:docPartBody>
    </w:docPart>
    <w:docPart>
      <w:docPartPr>
        <w:name w:val="6BF9294951FA400BA626E0166E3B4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59770-6F5F-42FE-BDD4-9057ED343AD7}"/>
      </w:docPartPr>
      <w:docPartBody>
        <w:p w:rsidR="00000000" w:rsidRDefault="004D77AD">
          <w:pPr>
            <w:pStyle w:val="6BF9294951FA400BA626E0166E3B4C29"/>
          </w:pPr>
          <w:r>
            <w:t>[Email address]</w:t>
          </w:r>
        </w:p>
      </w:docPartBody>
    </w:docPart>
    <w:docPart>
      <w:docPartPr>
        <w:name w:val="B41D38F672B44125AF207DE96A031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A79B-2D76-4991-81DD-BAD6A5C7AC9D}"/>
      </w:docPartPr>
      <w:docPartBody>
        <w:p w:rsidR="00000000" w:rsidRDefault="004D77AD">
          <w:pPr>
            <w:pStyle w:val="B41D38F672B44125AF207DE96A031014"/>
          </w:pPr>
          <w:r>
            <w:rPr>
              <w:rStyle w:val="Strong"/>
            </w:rPr>
            <w:t>[Client Project Champion]</w:t>
          </w:r>
        </w:p>
      </w:docPartBody>
    </w:docPart>
    <w:docPart>
      <w:docPartPr>
        <w:name w:val="4459266E87F6410AB8417E6365AB7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9D8CD-3B68-4C4E-9EFA-C7FE84D80AD0}"/>
      </w:docPartPr>
      <w:docPartBody>
        <w:p w:rsidR="00000000" w:rsidRDefault="004D77AD">
          <w:pPr>
            <w:pStyle w:val="4459266E87F6410AB8417E6365AB7237"/>
          </w:pPr>
          <w:r>
            <w:t>[Add a brief project summary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AD"/>
    <w:rsid w:val="004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94A3A547F44F69B666EA348F551DE0">
    <w:name w:val="0A94A3A547F44F69B666EA348F551DE0"/>
  </w:style>
  <w:style w:type="paragraph" w:customStyle="1" w:styleId="EB8CC58BE1EC471293B5D439EF0D3A9E">
    <w:name w:val="EB8CC58BE1EC471293B5D439EF0D3A9E"/>
  </w:style>
  <w:style w:type="paragraph" w:customStyle="1" w:styleId="4506CA04BBEF4001A86D25BBADE22599">
    <w:name w:val="4506CA04BBEF4001A86D25BBADE22599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9CC60935DFA148CEB033C53411BC60E7">
    <w:name w:val="9CC60935DFA148CEB033C53411BC60E7"/>
  </w:style>
  <w:style w:type="paragraph" w:customStyle="1" w:styleId="1D62FBF55C894BE6A193719BC8A51C6F">
    <w:name w:val="1D62FBF55C894BE6A193719BC8A51C6F"/>
  </w:style>
  <w:style w:type="paragraph" w:customStyle="1" w:styleId="799AD0433C344A04BF7C87AD084DC990">
    <w:name w:val="799AD0433C344A04BF7C87AD084DC990"/>
  </w:style>
  <w:style w:type="paragraph" w:customStyle="1" w:styleId="17E5C69A2DE84EB4B5CD8B614B9F6A2A">
    <w:name w:val="17E5C69A2DE84EB4B5CD8B614B9F6A2A"/>
  </w:style>
  <w:style w:type="paragraph" w:customStyle="1" w:styleId="426D025B5E2444D694DE4EFE6E981727">
    <w:name w:val="426D025B5E2444D694DE4EFE6E981727"/>
  </w:style>
  <w:style w:type="paragraph" w:customStyle="1" w:styleId="A612057A0F924027A62639F6BE6C0EE6">
    <w:name w:val="A612057A0F924027A62639F6BE6C0EE6"/>
  </w:style>
  <w:style w:type="paragraph" w:customStyle="1" w:styleId="7DD45471DE174313A55E606738D88EE7">
    <w:name w:val="7DD45471DE174313A55E606738D88EE7"/>
  </w:style>
  <w:style w:type="paragraph" w:customStyle="1" w:styleId="ED275B4EB6884D29986783E6A1ADA43F">
    <w:name w:val="ED275B4EB6884D29986783E6A1ADA43F"/>
  </w:style>
  <w:style w:type="paragraph" w:customStyle="1" w:styleId="57F4A46A89A948E9B36D2FA17D368BA7">
    <w:name w:val="57F4A46A89A948E9B36D2FA17D368BA7"/>
  </w:style>
  <w:style w:type="paragraph" w:customStyle="1" w:styleId="5C5F0C53618E4488BA99554381E48ABB">
    <w:name w:val="5C5F0C53618E4488BA99554381E48ABB"/>
  </w:style>
  <w:style w:type="paragraph" w:customStyle="1" w:styleId="FFF548D950F345C3B9A3F7925753398D">
    <w:name w:val="FFF548D950F345C3B9A3F7925753398D"/>
  </w:style>
  <w:style w:type="paragraph" w:customStyle="1" w:styleId="239BF74DB4CF4AFCB332DC7210387377">
    <w:name w:val="239BF74DB4CF4AFCB332DC7210387377"/>
  </w:style>
  <w:style w:type="paragraph" w:customStyle="1" w:styleId="D4F49AA8338F453085AFF534548A0160">
    <w:name w:val="D4F49AA8338F453085AFF534548A0160"/>
  </w:style>
  <w:style w:type="paragraph" w:customStyle="1" w:styleId="8C2F5F7228404ADC8053D048294F31CC">
    <w:name w:val="8C2F5F7228404ADC8053D048294F31CC"/>
  </w:style>
  <w:style w:type="paragraph" w:customStyle="1" w:styleId="2DC898EF22514436850E45DDD2B1C4EA">
    <w:name w:val="2DC898EF22514436850E45DDD2B1C4EA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6182AF8CD3B54C15BC6895941E477120">
    <w:name w:val="6182AF8CD3B54C15BC6895941E477120"/>
  </w:style>
  <w:style w:type="paragraph" w:customStyle="1" w:styleId="21B953F243F349C98E3F520C54274FC1">
    <w:name w:val="21B953F243F349C98E3F520C54274FC1"/>
  </w:style>
  <w:style w:type="paragraph" w:customStyle="1" w:styleId="70A2FC01CD4B41F7850E508E5181CC55">
    <w:name w:val="70A2FC01CD4B41F7850E508E5181CC55"/>
  </w:style>
  <w:style w:type="paragraph" w:customStyle="1" w:styleId="6BF9294951FA400BA626E0166E3B4C29">
    <w:name w:val="6BF9294951FA400BA626E0166E3B4C29"/>
  </w:style>
  <w:style w:type="paragraph" w:customStyle="1" w:styleId="B41D38F672B44125AF207DE96A031014">
    <w:name w:val="B41D38F672B44125AF207DE96A031014"/>
  </w:style>
  <w:style w:type="paragraph" w:customStyle="1" w:styleId="4459266E87F6410AB8417E6365AB7237">
    <w:name w:val="4459266E87F6410AB8417E6365AB72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&lt;[Project Name]&gt;</vt:lpstr>
      <vt:lpstr>Contact Information</vt:lpstr>
      <vt:lpstr>Project Abstract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meganlyn.delrosario@student.csulb.edu</cp:lastModifiedBy>
  <cp:revision>2</cp:revision>
  <cp:lastPrinted>2012-12-03T18:15:00Z</cp:lastPrinted>
  <dcterms:created xsi:type="dcterms:W3CDTF">2016-05-28T19:14:00Z</dcterms:created>
  <dcterms:modified xsi:type="dcterms:W3CDTF">2016-05-28T19:16:00Z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