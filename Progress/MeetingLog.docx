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CA29EC">
        <w:trPr>
          <w:trHeight w:hRule="exact" w:val="720"/>
          <w:jc w:val="right"/>
        </w:trPr>
        <w:tc>
          <w:tcPr>
            <w:tcW w:w="2088" w:type="dxa"/>
            <w:vAlign w:val="bottom"/>
          </w:tcPr>
          <w:p w:rsidR="00CA29EC" w:rsidRDefault="000371CD" w:rsidP="00767F27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B368475E1F454AA3BC89E7BA27CCB7B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6-08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67F27">
                  <w:t>06.8.2016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CA29EC" w:rsidRDefault="00CA29EC"/>
        </w:tc>
        <w:tc>
          <w:tcPr>
            <w:tcW w:w="8424" w:type="dxa"/>
            <w:vAlign w:val="bottom"/>
          </w:tcPr>
          <w:p w:rsidR="00CA29EC" w:rsidRDefault="000371CD" w:rsidP="00767F27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C61F143AF5DE476D8ED03B6C36D5B3F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67F27">
                  <w:t>Meeting Summary</w:t>
                </w:r>
              </w:sdtContent>
            </w:sdt>
          </w:p>
        </w:tc>
      </w:tr>
      <w:tr w:rsidR="00CA29EC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:rsidR="00CA29EC" w:rsidRDefault="00CA29EC"/>
        </w:tc>
        <w:tc>
          <w:tcPr>
            <w:tcW w:w="288" w:type="dxa"/>
          </w:tcPr>
          <w:p w:rsidR="00CA29EC" w:rsidRDefault="00CA29EC"/>
        </w:tc>
        <w:tc>
          <w:tcPr>
            <w:tcW w:w="8424" w:type="dxa"/>
            <w:shd w:val="clear" w:color="auto" w:fill="000000" w:themeFill="text1"/>
          </w:tcPr>
          <w:p w:rsidR="00CA29EC" w:rsidRDefault="00CA29EC"/>
        </w:tc>
      </w:tr>
    </w:tbl>
    <w:p w:rsidR="00CA29EC" w:rsidRDefault="00037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984248"/>
                <wp:effectExtent l="0" t="0" r="7620" b="0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EC" w:rsidRDefault="000371CD">
                            <w:pPr>
                              <w:pStyle w:val="FormHeading"/>
                            </w:pPr>
                            <w:r>
                              <w:t>To</w:t>
                            </w:r>
                          </w:p>
                          <w:p w:rsidR="00CA29EC" w:rsidRDefault="000371CD">
                            <w:pPr>
                              <w:pStyle w:val="Form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C57425CA85334BABBAAE2EA8535CEC1E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t>[Name]</w:t>
                                </w:r>
                              </w:sdtContent>
                            </w:sdt>
                          </w:p>
                          <w:p w:rsidR="00CA29EC" w:rsidRDefault="000371CD">
                            <w:pPr>
                              <w:pStyle w:val="FormHeading"/>
                            </w:pPr>
                            <w:r>
                              <w:t>From</w:t>
                            </w:r>
                          </w:p>
                          <w:p w:rsidR="00CA29EC" w:rsidRDefault="000371CD">
                            <w:pPr>
                              <w:pStyle w:val="Form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368DA1F08B7546FEB88CA24DB83F4F90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t>[Name]</w:t>
                                </w:r>
                              </w:sdtContent>
                            </w:sdt>
                          </w:p>
                          <w:p w:rsidR="00CA29EC" w:rsidRDefault="000371CD">
                            <w:pPr>
                              <w:pStyle w:val="FormHeading"/>
                            </w:pPr>
                            <w:r>
                              <w:t>CC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FF032238E67349569C7661D09D4B12CC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CA29EC" w:rsidRDefault="000371CD">
                                <w:pPr>
                                  <w:pStyle w:val="Form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  <w:p w:rsidR="00CA29EC" w:rsidRDefault="000371CD">
                            <w:pPr>
                              <w:pStyle w:val="FormHeading"/>
                            </w:pPr>
                            <w:r>
                              <w:t>Re</w:t>
                            </w:r>
                          </w:p>
                          <w:sdt>
                            <w:sdtPr>
                              <w:id w:val="207845079"/>
                              <w:placeholder>
                                <w:docPart w:val="6909770653BF4B87B7137ECFFE2206E3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CA29EC" w:rsidRDefault="000371CD">
                                <w:pPr>
                                  <w:pStyle w:val="FormText"/>
                                </w:pPr>
                                <w:r>
                                  <w:t>[Subject]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56.2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" filled="f" stroked="f" strokeweight=".5pt">
                <v:textbox style="mso-fit-shape-to-text:t" inset="0,0,0,0">
                  <w:txbxContent>
                    <w:p w:rsidR="00CA29EC" w:rsidRDefault="000371CD">
                      <w:pPr>
                        <w:pStyle w:val="FormHeading"/>
                      </w:pPr>
                      <w:r>
                        <w:t>To</w:t>
                      </w:r>
                    </w:p>
                    <w:p w:rsidR="00CA29EC" w:rsidRDefault="000371CD">
                      <w:pPr>
                        <w:pStyle w:val="FormText"/>
                      </w:pPr>
                      <w:sdt>
                        <w:sdtPr>
                          <w:id w:val="-190845037"/>
                          <w:placeholder>
                            <w:docPart w:val="C57425CA85334BABBAAE2EA8535CEC1E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r>
                            <w:t>[Name]</w:t>
                          </w:r>
                        </w:sdtContent>
                      </w:sdt>
                    </w:p>
                    <w:p w:rsidR="00CA29EC" w:rsidRDefault="000371CD">
                      <w:pPr>
                        <w:pStyle w:val="FormHeading"/>
                      </w:pPr>
                      <w:r>
                        <w:t>From</w:t>
                      </w:r>
                    </w:p>
                    <w:p w:rsidR="00CA29EC" w:rsidRDefault="000371CD">
                      <w:pPr>
                        <w:pStyle w:val="FormText"/>
                      </w:pPr>
                      <w:sdt>
                        <w:sdtPr>
                          <w:id w:val="-786579127"/>
                          <w:placeholder>
                            <w:docPart w:val="368DA1F08B7546FEB88CA24DB83F4F90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r>
                            <w:t>[Name]</w:t>
                          </w:r>
                        </w:sdtContent>
                      </w:sdt>
                    </w:p>
                    <w:p w:rsidR="00CA29EC" w:rsidRDefault="000371CD">
                      <w:pPr>
                        <w:pStyle w:val="FormHeading"/>
                      </w:pPr>
                      <w:r>
                        <w:t>CC</w:t>
                      </w:r>
                    </w:p>
                    <w:sdt>
                      <w:sdtPr>
                        <w:id w:val="1664363053"/>
                        <w:placeholder>
                          <w:docPart w:val="FF032238E67349569C7661D09D4B12CC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CA29EC" w:rsidRDefault="000371CD">
                          <w:pPr>
                            <w:pStyle w:val="FormText"/>
                          </w:pPr>
                          <w:r>
                            <w:t>[Name]</w:t>
                          </w:r>
                        </w:p>
                      </w:sdtContent>
                    </w:sdt>
                    <w:p w:rsidR="00CA29EC" w:rsidRDefault="000371CD">
                      <w:pPr>
                        <w:pStyle w:val="FormHeading"/>
                      </w:pPr>
                      <w:r>
                        <w:t>Re</w:t>
                      </w:r>
                    </w:p>
                    <w:sdt>
                      <w:sdtPr>
                        <w:id w:val="207845079"/>
                        <w:placeholder>
                          <w:docPart w:val="6909770653BF4B87B7137ECFFE2206E3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CA29EC" w:rsidRDefault="000371CD">
                          <w:pPr>
                            <w:pStyle w:val="FormText"/>
                          </w:pPr>
                          <w:r>
                            <w:t>[Subject]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p w:rsidR="00CA29EC" w:rsidRDefault="000371CD">
      <w:pPr>
        <w:pStyle w:val="PageHeading"/>
      </w:pPr>
      <w:r>
        <w:t>Comments:</w:t>
      </w:r>
    </w:p>
    <w:bookmarkStart w:id="0" w:name="_GoBack"/>
    <w:p w:rsidR="00CA29EC" w:rsidRDefault="000371CD">
      <w:sdt>
        <w:sdtPr>
          <w:id w:val="973806641"/>
          <w:placeholder>
            <w:docPart w:val="E3F93F582E364E5C8C0B571ADF85DF2C"/>
          </w:placeholder>
          <w:temporary/>
          <w:showingPlcHdr/>
          <w15:appearance w15:val="hidden"/>
          <w:text/>
        </w:sdtPr>
        <w:sdtEndPr/>
        <w:sdtContent>
          <w:r>
            <w:t>[Start text here.]</w:t>
          </w:r>
        </w:sdtContent>
      </w:sdt>
      <w:bookmarkEnd w:id="0"/>
    </w:p>
    <w:sectPr w:rsidR="00CA29EC">
      <w:headerReference w:type="default" r:id="rId8"/>
      <w:footerReference w:type="default" r:id="rId9"/>
      <w:footerReference w:type="first" r:id="rId10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CD" w:rsidRDefault="000371CD">
      <w:pPr>
        <w:spacing w:after="0" w:line="240" w:lineRule="auto"/>
      </w:pPr>
      <w:r>
        <w:separator/>
      </w:r>
    </w:p>
    <w:p w:rsidR="000371CD" w:rsidRDefault="000371CD"/>
  </w:endnote>
  <w:endnote w:type="continuationSeparator" w:id="0">
    <w:p w:rsidR="000371CD" w:rsidRDefault="000371CD">
      <w:pPr>
        <w:spacing w:after="0" w:line="240" w:lineRule="auto"/>
      </w:pPr>
      <w:r>
        <w:continuationSeparator/>
      </w:r>
    </w:p>
    <w:p w:rsidR="000371CD" w:rsidRDefault="00037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A29EC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CA29EC" w:rsidRDefault="00CA29EC">
          <w:pPr>
            <w:pStyle w:val="Footer"/>
            <w:rPr>
              <w:sz w:val="10"/>
              <w:szCs w:val="10"/>
            </w:rPr>
          </w:pPr>
        </w:p>
      </w:tc>
    </w:tr>
  </w:tbl>
  <w:p w:rsidR="00CA29EC" w:rsidRDefault="00CA2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CA29EC">
      <w:trPr>
        <w:jc w:val="right"/>
      </w:trPr>
      <w:tc>
        <w:tcPr>
          <w:tcW w:w="8424" w:type="dxa"/>
        </w:tcPr>
        <w:sdt>
          <w:sdtPr>
            <w:id w:val="-1942834360"/>
            <w:temporary/>
            <w:showingPlcHdr/>
            <w15:appearance w15:val="hidden"/>
            <w:text/>
          </w:sdtPr>
          <w:sdtEndPr/>
          <w:sdtContent>
            <w:p w:rsidR="00CA29EC" w:rsidRDefault="000371CD">
              <w:pPr>
                <w:pStyle w:val="Organization"/>
              </w:pPr>
              <w:r>
                <w:t>[Company]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CA29EC">
            <w:trPr>
              <w:trHeight w:hRule="exact" w:val="144"/>
            </w:trPr>
            <w:tc>
              <w:tcPr>
                <w:tcW w:w="1683" w:type="pct"/>
              </w:tcPr>
              <w:p w:rsidR="00CA29EC" w:rsidRDefault="00CA29EC"/>
            </w:tc>
            <w:tc>
              <w:tcPr>
                <w:tcW w:w="1656" w:type="pct"/>
              </w:tcPr>
              <w:p w:rsidR="00CA29EC" w:rsidRDefault="00CA29EC"/>
            </w:tc>
            <w:tc>
              <w:tcPr>
                <w:tcW w:w="1661" w:type="pct"/>
              </w:tcPr>
              <w:p w:rsidR="00CA29EC" w:rsidRDefault="00CA29EC"/>
            </w:tc>
          </w:tr>
          <w:tr w:rsidR="00CA29EC">
            <w:tc>
              <w:tcPr>
                <w:tcW w:w="1683" w:type="pct"/>
                <w:tcMar>
                  <w:bottom w:w="144" w:type="dxa"/>
                </w:tcMar>
              </w:tcPr>
              <w:p w:rsidR="00CA29EC" w:rsidRDefault="000371CD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sdt>
                  <w:sdtPr>
                    <w:alias w:val="Telephone"/>
                    <w:tag w:val="Teleph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r>
                      <w:t>[Telephone]</w:t>
                    </w:r>
                  </w:sdtContent>
                </w:sdt>
              </w:p>
              <w:p w:rsidR="00CA29EC" w:rsidRDefault="000371CD">
                <w:pPr>
                  <w:pStyle w:val="Footer"/>
                </w:pPr>
                <w:r>
                  <w:rPr>
                    <w:rStyle w:val="Strong"/>
                  </w:rPr>
                  <w:t>Fax</w:t>
                </w:r>
                <w:r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15:appearance w15:val="hidden"/>
                    <w:text/>
                  </w:sdtPr>
                  <w:sdtEndPr/>
                  <w:sdtContent>
                    <w:r>
                      <w:t>[Fax]</w:t>
                    </w:r>
                  </w:sdtContent>
                </w:sdt>
              </w:p>
            </w:tc>
            <w:sdt>
              <w:sdtPr>
                <w:alias w:val="Address"/>
                <w:tag w:val="Address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CA29EC" w:rsidRDefault="000371CD">
                    <w:pPr>
                      <w:pStyle w:val="Footer"/>
                    </w:pPr>
                    <w:r>
                      <w:t>[Street Address]</w:t>
                    </w:r>
                    <w:r>
                      <w:br/>
                      <w:t>[City, ST ZIP]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15:appearance w15:val="hidden"/>
                  <w:text/>
                </w:sdtPr>
                <w:sdtEndPr/>
                <w:sdtContent>
                  <w:p w:rsidR="00CA29EC" w:rsidRDefault="000371CD">
                    <w:pPr>
                      <w:pStyle w:val="Footer"/>
                    </w:pPr>
                    <w:r>
                      <w:t>[Website]</w:t>
                    </w:r>
                  </w:p>
                </w:sdtContent>
              </w:sdt>
              <w:sdt>
                <w:sdtPr>
                  <w:alias w:val="Email"/>
                  <w:tag w:val="Email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/>
                </w:sdtPr>
                <w:sdtEndPr/>
                <w:sdtContent>
                  <w:p w:rsidR="00CA29EC" w:rsidRDefault="000371CD">
                    <w:pPr>
                      <w:pStyle w:val="Footer"/>
                    </w:pPr>
                    <w:r>
                      <w:t>[Email]</w:t>
                    </w:r>
                  </w:p>
                </w:sdtContent>
              </w:sdt>
            </w:tc>
          </w:tr>
        </w:tbl>
        <w:p w:rsidR="00CA29EC" w:rsidRDefault="00CA29EC">
          <w:pPr>
            <w:pStyle w:val="Footer"/>
          </w:pPr>
        </w:p>
      </w:tc>
      <w:tc>
        <w:tcPr>
          <w:tcW w:w="288" w:type="dxa"/>
        </w:tcPr>
        <w:p w:rsidR="00CA29EC" w:rsidRDefault="00CA29EC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CA29EC" w:rsidRDefault="000371CD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>
                    <wp:extent cx="914400" cy="442912"/>
                    <wp:effectExtent l="0" t="0" r="0" b="0"/>
                    <wp:docPr id="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42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CA29EC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CA29EC" w:rsidRDefault="00CA29EC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:rsidR="00CA29EC" w:rsidRDefault="00CA29EC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CA29EC" w:rsidRDefault="00CA29EC">
          <w:pPr>
            <w:pStyle w:val="Footer"/>
            <w:rPr>
              <w:sz w:val="10"/>
              <w:szCs w:val="10"/>
            </w:rPr>
          </w:pPr>
        </w:p>
      </w:tc>
    </w:tr>
  </w:tbl>
  <w:p w:rsidR="00CA29EC" w:rsidRDefault="00CA2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CD" w:rsidRDefault="000371CD">
      <w:pPr>
        <w:spacing w:after="0" w:line="240" w:lineRule="auto"/>
      </w:pPr>
      <w:r>
        <w:separator/>
      </w:r>
    </w:p>
    <w:p w:rsidR="000371CD" w:rsidRDefault="000371CD"/>
  </w:footnote>
  <w:footnote w:type="continuationSeparator" w:id="0">
    <w:p w:rsidR="000371CD" w:rsidRDefault="000371CD">
      <w:pPr>
        <w:spacing w:after="0" w:line="240" w:lineRule="auto"/>
      </w:pPr>
      <w:r>
        <w:continuationSeparator/>
      </w:r>
    </w:p>
    <w:p w:rsidR="000371CD" w:rsidRDefault="000371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A29EC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C61F143AF5DE476D8ED03B6C36D5B3F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6-08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CA29EC" w:rsidRDefault="00767F27">
              <w:pPr>
                <w:pStyle w:val="Date"/>
              </w:pPr>
              <w:r>
                <w:t>06.8.2016</w:t>
              </w:r>
            </w:p>
          </w:tc>
        </w:sdtContent>
      </w:sdt>
      <w:tc>
        <w:tcPr>
          <w:tcW w:w="288" w:type="dxa"/>
          <w:vAlign w:val="bottom"/>
        </w:tcPr>
        <w:p w:rsidR="00CA29EC" w:rsidRDefault="00CA29EC"/>
      </w:tc>
      <w:tc>
        <w:tcPr>
          <w:tcW w:w="5544" w:type="dxa"/>
          <w:vAlign w:val="bottom"/>
        </w:tcPr>
        <w:p w:rsidR="00CA29EC" w:rsidRDefault="000371CD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6909770653BF4B87B7137ECFFE2206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67F27">
                <w:t>Meeting Summary</w:t>
              </w:r>
            </w:sdtContent>
          </w:sdt>
        </w:p>
      </w:tc>
      <w:tc>
        <w:tcPr>
          <w:tcW w:w="2880" w:type="dxa"/>
          <w:vAlign w:val="bottom"/>
        </w:tcPr>
        <w:p w:rsidR="00CA29EC" w:rsidRDefault="000371CD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CA29E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A29EC" w:rsidRDefault="00CA29EC">
          <w:pPr>
            <w:rPr>
              <w:sz w:val="10"/>
            </w:rPr>
          </w:pPr>
        </w:p>
      </w:tc>
      <w:tc>
        <w:tcPr>
          <w:tcW w:w="288" w:type="dxa"/>
        </w:tcPr>
        <w:p w:rsidR="00CA29EC" w:rsidRDefault="00CA29EC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CA29EC" w:rsidRDefault="00CA29EC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CA29EC" w:rsidRDefault="00CA29EC">
          <w:pPr>
            <w:rPr>
              <w:sz w:val="10"/>
            </w:rPr>
          </w:pPr>
        </w:p>
      </w:tc>
    </w:tr>
  </w:tbl>
  <w:p w:rsidR="00CA29EC" w:rsidRDefault="00CA29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27"/>
    <w:rsid w:val="000371CD"/>
    <w:rsid w:val="00767F27"/>
    <w:rsid w:val="00C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0CA4"/>
  <w15:docId w15:val="{8E1AF92C-7132-4ADC-A8BA-BE61F341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Business%20memo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8475E1F454AA3BC89E7BA27CCB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ABC88-2F85-4DAE-8FE0-3B2B84C4218C}"/>
      </w:docPartPr>
      <w:docPartBody>
        <w:p w:rsidR="00000000" w:rsidRDefault="00D77C37">
          <w:pPr>
            <w:pStyle w:val="B368475E1F454AA3BC89E7BA27CCB7BD"/>
          </w:pPr>
          <w:r>
            <w:t>[Date]</w:t>
          </w:r>
        </w:p>
      </w:docPartBody>
    </w:docPart>
    <w:docPart>
      <w:docPartPr>
        <w:name w:val="C61F143AF5DE476D8ED03B6C36D5B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88C26-3AF6-451C-A77F-2DBDF581B82C}"/>
      </w:docPartPr>
      <w:docPartBody>
        <w:p w:rsidR="00000000" w:rsidRDefault="00D77C37">
          <w:pPr>
            <w:pStyle w:val="C61F143AF5DE476D8ED03B6C36D5B3F4"/>
          </w:pPr>
          <w:r>
            <w:t>Memo</w:t>
          </w:r>
        </w:p>
      </w:docPartBody>
    </w:docPart>
    <w:docPart>
      <w:docPartPr>
        <w:name w:val="E3F93F582E364E5C8C0B571ADF85D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1AC8-C310-46EB-97B1-EC1CA2BAEC77}"/>
      </w:docPartPr>
      <w:docPartBody>
        <w:p w:rsidR="00000000" w:rsidRDefault="00D77C37">
          <w:pPr>
            <w:pStyle w:val="E3F93F582E364E5C8C0B571ADF85DF2C"/>
          </w:pPr>
          <w:r>
            <w:t>[Start text here.]</w:t>
          </w:r>
        </w:p>
      </w:docPartBody>
    </w:docPart>
    <w:docPart>
      <w:docPartPr>
        <w:name w:val="C57425CA85334BABBAAE2EA8535CE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A2CF2-852C-4783-9933-31ABCDD7A5C6}"/>
      </w:docPartPr>
      <w:docPartBody>
        <w:p w:rsidR="00000000" w:rsidRDefault="00D77C37">
          <w:pPr>
            <w:pStyle w:val="C57425CA85334BABBAAE2EA8535CEC1E"/>
          </w:pPr>
          <w:r>
            <w:t>[Name]</w:t>
          </w:r>
        </w:p>
      </w:docPartBody>
    </w:docPart>
    <w:docPart>
      <w:docPartPr>
        <w:name w:val="368DA1F08B7546FEB88CA24DB83F4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AD00-7F9A-40FB-9BCA-76158DA6E57B}"/>
      </w:docPartPr>
      <w:docPartBody>
        <w:p w:rsidR="00000000" w:rsidRDefault="00D77C37">
          <w:pPr>
            <w:pStyle w:val="368DA1F08B7546FEB88CA24DB83F4F90"/>
          </w:pPr>
          <w:r>
            <w:t>[Name]</w:t>
          </w:r>
        </w:p>
      </w:docPartBody>
    </w:docPart>
    <w:docPart>
      <w:docPartPr>
        <w:name w:val="FF032238E67349569C7661D09D4B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46B46-1F38-4AA6-A1FF-4D70D6B9CEB9}"/>
      </w:docPartPr>
      <w:docPartBody>
        <w:p w:rsidR="00000000" w:rsidRDefault="00D77C37">
          <w:pPr>
            <w:pStyle w:val="FF032238E67349569C7661D09D4B12CC"/>
          </w:pPr>
          <w:r>
            <w:t>[Name]</w:t>
          </w:r>
        </w:p>
      </w:docPartBody>
    </w:docPart>
    <w:docPart>
      <w:docPartPr>
        <w:name w:val="6909770653BF4B87B7137ECFFE220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4990A-7683-42E7-AE27-3173C559A7EE}"/>
      </w:docPartPr>
      <w:docPartBody>
        <w:p w:rsidR="00000000" w:rsidRDefault="00D77C37">
          <w:pPr>
            <w:pStyle w:val="6909770653BF4B87B7137ECFFE2206E3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37"/>
    <w:rsid w:val="00D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8475E1F454AA3BC89E7BA27CCB7BD">
    <w:name w:val="B368475E1F454AA3BC89E7BA27CCB7BD"/>
  </w:style>
  <w:style w:type="paragraph" w:customStyle="1" w:styleId="C61F143AF5DE476D8ED03B6C36D5B3F4">
    <w:name w:val="C61F143AF5DE476D8ED03B6C36D5B3F4"/>
  </w:style>
  <w:style w:type="paragraph" w:customStyle="1" w:styleId="E3F93F582E364E5C8C0B571ADF85DF2C">
    <w:name w:val="E3F93F582E364E5C8C0B571ADF85DF2C"/>
  </w:style>
  <w:style w:type="paragraph" w:customStyle="1" w:styleId="C57425CA85334BABBAAE2EA8535CEC1E">
    <w:name w:val="C57425CA85334BABBAAE2EA8535CEC1E"/>
  </w:style>
  <w:style w:type="paragraph" w:customStyle="1" w:styleId="368DA1F08B7546FEB88CA24DB83F4F90">
    <w:name w:val="368DA1F08B7546FEB88CA24DB83F4F90"/>
  </w:style>
  <w:style w:type="paragraph" w:customStyle="1" w:styleId="FF032238E67349569C7661D09D4B12CC">
    <w:name w:val="FF032238E67349569C7661D09D4B12CC"/>
  </w:style>
  <w:style w:type="paragraph" w:customStyle="1" w:styleId="6909770653BF4B87B7137ECFFE2206E3">
    <w:name w:val="6909770653BF4B87B7137ECFFE22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memo (Red and Black design)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Summary</dc:title>
  <dc:creator>Megan</dc:creator>
  <cp:keywords/>
  <cp:lastModifiedBy>meganlyn.delrosario@student.csulb.edu</cp:lastModifiedBy>
  <cp:revision>1</cp:revision>
  <dcterms:created xsi:type="dcterms:W3CDTF">2016-06-08T21:32:00Z</dcterms:created>
  <dcterms:modified xsi:type="dcterms:W3CDTF">2016-06-08T21:33:00Z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