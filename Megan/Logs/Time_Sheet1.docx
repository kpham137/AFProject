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1"/>
        <w:gridCol w:w="5069"/>
      </w:tblGrid>
      <w:tr w:rsidR="008E26A3" w14:paraId="5818DC61" w14:textId="77777777" w:rsidTr="000269F6">
        <w:trPr>
          <w:cantSplit/>
          <w:trHeight w:val="1296"/>
        </w:trPr>
        <w:tc>
          <w:tcPr>
            <w:tcW w:w="5508" w:type="dxa"/>
          </w:tcPr>
          <w:p w14:paraId="549EDB93" w14:textId="77777777" w:rsidR="008E26A3" w:rsidRDefault="00C13652" w:rsidP="008E26A3">
            <w:pPr>
              <w:pStyle w:val="CompanyName"/>
            </w:pPr>
            <w:proofErr w:type="spellStart"/>
            <w:r>
              <w:t>MedVoice</w:t>
            </w:r>
            <w:proofErr w:type="spellEnd"/>
            <w:r>
              <w:t xml:space="preserve"> Bio Tech</w:t>
            </w:r>
          </w:p>
          <w:sdt>
            <w:sdtPr>
              <w:alias w:val="Address"/>
              <w:tag w:val="Address"/>
              <w:id w:val="336801269"/>
              <w:placeholder>
                <w:docPart w:val="C8473236FAB24563B671958151882845"/>
              </w:placeholder>
              <w:temporary/>
              <w:showingPlcHdr/>
            </w:sdtPr>
            <w:sdtEndPr/>
            <w:sdtContent>
              <w:p w14:paraId="6D5A7B07" w14:textId="77777777" w:rsidR="008E26A3" w:rsidRDefault="008E26A3" w:rsidP="008E26A3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336801296"/>
              <w:placeholder>
                <w:docPart w:val="6ADEF626FD714DFE9228EF2B6E8ED61C"/>
              </w:placeholder>
              <w:temporary/>
              <w:showingPlcHdr/>
            </w:sdtPr>
            <w:sdtEndPr/>
            <w:sdtContent>
              <w:p w14:paraId="432EB993" w14:textId="77777777" w:rsidR="008E26A3" w:rsidRDefault="008E26A3" w:rsidP="008E26A3">
                <w:r>
                  <w:t>[City, ST  ZIP Code]</w:t>
                </w:r>
              </w:p>
            </w:sdtContent>
          </w:sdt>
          <w:p w14:paraId="729203F5" w14:textId="77777777" w:rsidR="008E26A3" w:rsidRDefault="008E26A3" w:rsidP="008E26A3">
            <w:r>
              <w:t xml:space="preserve">Phone </w:t>
            </w:r>
            <w:sdt>
              <w:sdtPr>
                <w:alias w:val="Phone"/>
                <w:tag w:val="Phone"/>
                <w:id w:val="336801323"/>
                <w:placeholder>
                  <w:docPart w:val="D1473F1A811A4F0B927B4B237F37FE9D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  Fax </w:t>
            </w:r>
            <w:sdt>
              <w:sdtPr>
                <w:alias w:val="Fax"/>
                <w:tag w:val="Fax"/>
                <w:id w:val="336801350"/>
                <w:placeholder>
                  <w:docPart w:val="0FE9EE419AA340688D0749AE027A969C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</w:tc>
        <w:tc>
          <w:tcPr>
            <w:tcW w:w="5508" w:type="dxa"/>
          </w:tcPr>
          <w:p w14:paraId="66AEB9C0" w14:textId="77777777" w:rsidR="008E26A3" w:rsidRPr="008E26A3" w:rsidRDefault="00C13652" w:rsidP="008E26A3">
            <w:pPr>
              <w:pStyle w:val="Title"/>
            </w:pPr>
            <w:r w:rsidRPr="00F555B6">
              <w:rPr>
                <w:color w:val="FF0000"/>
              </w:rPr>
              <w:t>5/22/16 - 5/28/16</w:t>
            </w:r>
          </w:p>
        </w:tc>
      </w:tr>
    </w:tbl>
    <w:p w14:paraId="4CCB6914" w14:textId="77777777" w:rsidR="00506E0B" w:rsidRDefault="00506E0B">
      <w:pPr>
        <w:rPr>
          <w:rFonts w:cs="Arial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3085"/>
        <w:gridCol w:w="1334"/>
        <w:gridCol w:w="3677"/>
      </w:tblGrid>
      <w:tr w:rsidR="008E26A3" w14:paraId="39DB8B0E" w14:textId="77777777" w:rsidTr="000269F6">
        <w:trPr>
          <w:cantSplit/>
          <w:trHeight w:val="432"/>
        </w:trPr>
        <w:tc>
          <w:tcPr>
            <w:tcW w:w="2088" w:type="dxa"/>
            <w:vAlign w:val="bottom"/>
          </w:tcPr>
          <w:p w14:paraId="328AF710" w14:textId="77777777"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Employee Name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14:paraId="1834EFA4" w14:textId="77777777" w:rsidR="008E26A3" w:rsidRDefault="00C13652">
            <w:pPr>
              <w:rPr>
                <w:rFonts w:cs="Arial"/>
              </w:rPr>
            </w:pPr>
            <w:r>
              <w:rPr>
                <w:rFonts w:cs="Arial"/>
              </w:rPr>
              <w:t>Megan Lyn A. Del Rosario</w:t>
            </w:r>
          </w:p>
        </w:tc>
        <w:tc>
          <w:tcPr>
            <w:tcW w:w="1350" w:type="dxa"/>
            <w:vAlign w:val="bottom"/>
          </w:tcPr>
          <w:p w14:paraId="41DA1D5A" w14:textId="77777777"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Title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4158" w:type="dxa"/>
            <w:tcBorders>
              <w:bottom w:val="single" w:sz="4" w:space="0" w:color="auto"/>
            </w:tcBorders>
            <w:vAlign w:val="bottom"/>
          </w:tcPr>
          <w:p w14:paraId="67A4D711" w14:textId="77777777" w:rsidR="008E26A3" w:rsidRDefault="008E26A3">
            <w:pPr>
              <w:rPr>
                <w:rFonts w:cs="Arial"/>
              </w:rPr>
            </w:pPr>
          </w:p>
        </w:tc>
      </w:tr>
      <w:tr w:rsidR="008E26A3" w14:paraId="3A905B2C" w14:textId="77777777" w:rsidTr="000269F6">
        <w:trPr>
          <w:cantSplit/>
          <w:trHeight w:val="432"/>
        </w:trPr>
        <w:tc>
          <w:tcPr>
            <w:tcW w:w="2088" w:type="dxa"/>
            <w:vAlign w:val="bottom"/>
          </w:tcPr>
          <w:p w14:paraId="367276CC" w14:textId="77777777"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Employee Number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43A5D" w14:textId="77777777" w:rsidR="008E26A3" w:rsidRDefault="008E26A3">
            <w:pPr>
              <w:rPr>
                <w:rFonts w:cs="Arial"/>
              </w:rPr>
            </w:pPr>
          </w:p>
        </w:tc>
        <w:tc>
          <w:tcPr>
            <w:tcW w:w="1350" w:type="dxa"/>
            <w:vAlign w:val="bottom"/>
          </w:tcPr>
          <w:p w14:paraId="347FDBDA" w14:textId="77777777"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Status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1FA69" w14:textId="77777777" w:rsidR="008E26A3" w:rsidRDefault="008E26A3">
            <w:pPr>
              <w:rPr>
                <w:rFonts w:cs="Arial"/>
              </w:rPr>
            </w:pPr>
          </w:p>
        </w:tc>
      </w:tr>
      <w:tr w:rsidR="008E26A3" w14:paraId="6E62984C" w14:textId="77777777" w:rsidTr="000269F6">
        <w:trPr>
          <w:cantSplit/>
          <w:trHeight w:val="432"/>
        </w:trPr>
        <w:tc>
          <w:tcPr>
            <w:tcW w:w="2088" w:type="dxa"/>
            <w:vAlign w:val="bottom"/>
          </w:tcPr>
          <w:p w14:paraId="4F067655" w14:textId="77777777"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Department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6826E" w14:textId="77777777" w:rsidR="008E26A3" w:rsidRDefault="008E26A3">
            <w:pPr>
              <w:rPr>
                <w:rFonts w:cs="Arial"/>
              </w:rPr>
            </w:pPr>
          </w:p>
        </w:tc>
        <w:tc>
          <w:tcPr>
            <w:tcW w:w="1350" w:type="dxa"/>
            <w:vAlign w:val="bottom"/>
          </w:tcPr>
          <w:p w14:paraId="1CF690DA" w14:textId="77777777"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Supervisor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FBB56" w14:textId="77777777" w:rsidR="008E26A3" w:rsidRDefault="00C13652">
            <w:pPr>
              <w:rPr>
                <w:rFonts w:cs="Arial"/>
              </w:rPr>
            </w:pPr>
            <w:r>
              <w:rPr>
                <w:rFonts w:cs="Arial"/>
              </w:rPr>
              <w:t>Leo Lu</w:t>
            </w:r>
          </w:p>
        </w:tc>
      </w:tr>
    </w:tbl>
    <w:p w14:paraId="57799571" w14:textId="77777777" w:rsidR="00506E0B" w:rsidRDefault="00506E0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687"/>
        <w:gridCol w:w="1661"/>
        <w:gridCol w:w="1680"/>
        <w:gridCol w:w="1685"/>
        <w:gridCol w:w="1695"/>
        <w:gridCol w:w="1662"/>
      </w:tblGrid>
      <w:tr w:rsidR="00506E0B" w14:paraId="4EC8A425" w14:textId="77777777" w:rsidTr="000269F6">
        <w:trPr>
          <w:cantSplit/>
        </w:trPr>
        <w:tc>
          <w:tcPr>
            <w:tcW w:w="1752" w:type="dxa"/>
          </w:tcPr>
          <w:p w14:paraId="6E66F760" w14:textId="77777777" w:rsidR="00506E0B" w:rsidRPr="000269F6" w:rsidRDefault="00E93B9F" w:rsidP="000269F6">
            <w:pPr>
              <w:pStyle w:val="Heading1"/>
            </w:pPr>
            <w:r w:rsidRPr="000269F6">
              <w:t>Date</w:t>
            </w:r>
          </w:p>
        </w:tc>
        <w:tc>
          <w:tcPr>
            <w:tcW w:w="1752" w:type="dxa"/>
          </w:tcPr>
          <w:p w14:paraId="7F2D0A38" w14:textId="77777777" w:rsidR="00506E0B" w:rsidRPr="000269F6" w:rsidRDefault="00E93B9F" w:rsidP="000269F6">
            <w:pPr>
              <w:pStyle w:val="Heading1"/>
            </w:pPr>
            <w:r w:rsidRPr="000269F6">
              <w:t>Start Time</w:t>
            </w:r>
          </w:p>
        </w:tc>
        <w:tc>
          <w:tcPr>
            <w:tcW w:w="1752" w:type="dxa"/>
          </w:tcPr>
          <w:p w14:paraId="7DEDF95B" w14:textId="77777777" w:rsidR="00506E0B" w:rsidRDefault="00E93B9F" w:rsidP="000269F6">
            <w:pPr>
              <w:pStyle w:val="Heading1"/>
            </w:pPr>
            <w:r>
              <w:t>End Time</w:t>
            </w:r>
          </w:p>
        </w:tc>
        <w:tc>
          <w:tcPr>
            <w:tcW w:w="1752" w:type="dxa"/>
          </w:tcPr>
          <w:p w14:paraId="2D84115E" w14:textId="77777777" w:rsidR="00506E0B" w:rsidRDefault="00E93B9F" w:rsidP="000269F6">
            <w:pPr>
              <w:pStyle w:val="Heading1"/>
            </w:pPr>
            <w:r>
              <w:t>Regular Hrs.</w:t>
            </w:r>
          </w:p>
        </w:tc>
        <w:tc>
          <w:tcPr>
            <w:tcW w:w="1752" w:type="dxa"/>
          </w:tcPr>
          <w:p w14:paraId="3E9B1FFC" w14:textId="77777777" w:rsidR="00506E0B" w:rsidRDefault="00E93B9F" w:rsidP="000269F6">
            <w:pPr>
              <w:pStyle w:val="Heading1"/>
            </w:pPr>
            <w:r>
              <w:t>Overtime Hrs.</w:t>
            </w:r>
          </w:p>
        </w:tc>
        <w:tc>
          <w:tcPr>
            <w:tcW w:w="1752" w:type="dxa"/>
          </w:tcPr>
          <w:p w14:paraId="6026E268" w14:textId="77777777" w:rsidR="00506E0B" w:rsidRDefault="00E93B9F" w:rsidP="000269F6">
            <w:pPr>
              <w:pStyle w:val="Heading1"/>
            </w:pPr>
            <w:r>
              <w:t>Total Hrs.</w:t>
            </w:r>
          </w:p>
        </w:tc>
      </w:tr>
      <w:tr w:rsidR="00506E0B" w14:paraId="1C55B787" w14:textId="77777777" w:rsidTr="000269F6">
        <w:trPr>
          <w:cantSplit/>
          <w:trHeight w:val="216"/>
        </w:trPr>
        <w:tc>
          <w:tcPr>
            <w:tcW w:w="1752" w:type="dxa"/>
          </w:tcPr>
          <w:p w14:paraId="024DFCA8" w14:textId="77777777" w:rsidR="00506E0B" w:rsidRPr="000269F6" w:rsidRDefault="00C13652" w:rsidP="000269F6">
            <w:r>
              <w:t>05/28/16</w:t>
            </w:r>
          </w:p>
        </w:tc>
        <w:tc>
          <w:tcPr>
            <w:tcW w:w="1752" w:type="dxa"/>
          </w:tcPr>
          <w:p w14:paraId="04E26B03" w14:textId="77777777" w:rsidR="00506E0B" w:rsidRPr="000269F6" w:rsidRDefault="00C13652" w:rsidP="000269F6">
            <w:r>
              <w:t>10 AM</w:t>
            </w:r>
          </w:p>
        </w:tc>
        <w:tc>
          <w:tcPr>
            <w:tcW w:w="1752" w:type="dxa"/>
          </w:tcPr>
          <w:p w14:paraId="7D300B7C" w14:textId="77777777" w:rsidR="00506E0B" w:rsidRPr="000269F6" w:rsidRDefault="00506E0B" w:rsidP="000269F6"/>
        </w:tc>
        <w:tc>
          <w:tcPr>
            <w:tcW w:w="1752" w:type="dxa"/>
          </w:tcPr>
          <w:p w14:paraId="37358A20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1C00C285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64333A70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2AE7144C" w14:textId="77777777" w:rsidTr="000269F6">
        <w:trPr>
          <w:cantSplit/>
          <w:trHeight w:val="216"/>
        </w:trPr>
        <w:tc>
          <w:tcPr>
            <w:tcW w:w="1752" w:type="dxa"/>
          </w:tcPr>
          <w:p w14:paraId="1F6E6B8B" w14:textId="77777777" w:rsidR="00506E0B" w:rsidRPr="000269F6" w:rsidRDefault="00506E0B" w:rsidP="000269F6"/>
        </w:tc>
        <w:tc>
          <w:tcPr>
            <w:tcW w:w="1752" w:type="dxa"/>
          </w:tcPr>
          <w:p w14:paraId="6A20817F" w14:textId="77777777" w:rsidR="00506E0B" w:rsidRPr="000269F6" w:rsidRDefault="00506E0B" w:rsidP="000269F6"/>
        </w:tc>
        <w:tc>
          <w:tcPr>
            <w:tcW w:w="1752" w:type="dxa"/>
          </w:tcPr>
          <w:p w14:paraId="7C14C258" w14:textId="77777777" w:rsidR="00506E0B" w:rsidRPr="000269F6" w:rsidRDefault="00506E0B" w:rsidP="000269F6"/>
        </w:tc>
        <w:tc>
          <w:tcPr>
            <w:tcW w:w="1752" w:type="dxa"/>
          </w:tcPr>
          <w:p w14:paraId="4370A8AC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5403AE51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2C433F7B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6C875E62" w14:textId="77777777" w:rsidTr="000269F6">
        <w:trPr>
          <w:cantSplit/>
          <w:trHeight w:val="216"/>
        </w:trPr>
        <w:tc>
          <w:tcPr>
            <w:tcW w:w="1752" w:type="dxa"/>
          </w:tcPr>
          <w:p w14:paraId="7E026D70" w14:textId="77777777" w:rsidR="00506E0B" w:rsidRPr="000269F6" w:rsidRDefault="00506E0B" w:rsidP="000269F6"/>
        </w:tc>
        <w:tc>
          <w:tcPr>
            <w:tcW w:w="1752" w:type="dxa"/>
          </w:tcPr>
          <w:p w14:paraId="3E2D6CFB" w14:textId="77777777" w:rsidR="00506E0B" w:rsidRPr="000269F6" w:rsidRDefault="00506E0B" w:rsidP="000269F6"/>
        </w:tc>
        <w:tc>
          <w:tcPr>
            <w:tcW w:w="1752" w:type="dxa"/>
          </w:tcPr>
          <w:p w14:paraId="6FBAA66F" w14:textId="77777777" w:rsidR="00506E0B" w:rsidRPr="000269F6" w:rsidRDefault="00506E0B" w:rsidP="000269F6"/>
        </w:tc>
        <w:tc>
          <w:tcPr>
            <w:tcW w:w="1752" w:type="dxa"/>
          </w:tcPr>
          <w:p w14:paraId="668FD494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36DB0D1B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0C928866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0A0C00F2" w14:textId="77777777" w:rsidTr="000269F6">
        <w:trPr>
          <w:cantSplit/>
          <w:trHeight w:val="216"/>
        </w:trPr>
        <w:tc>
          <w:tcPr>
            <w:tcW w:w="1752" w:type="dxa"/>
          </w:tcPr>
          <w:p w14:paraId="203CD1AF" w14:textId="77777777" w:rsidR="00506E0B" w:rsidRPr="000269F6" w:rsidRDefault="00506E0B" w:rsidP="000269F6"/>
        </w:tc>
        <w:tc>
          <w:tcPr>
            <w:tcW w:w="1752" w:type="dxa"/>
          </w:tcPr>
          <w:p w14:paraId="5844F89F" w14:textId="77777777" w:rsidR="00506E0B" w:rsidRPr="000269F6" w:rsidRDefault="00506E0B" w:rsidP="000269F6"/>
        </w:tc>
        <w:tc>
          <w:tcPr>
            <w:tcW w:w="1752" w:type="dxa"/>
          </w:tcPr>
          <w:p w14:paraId="6902C1A1" w14:textId="77777777" w:rsidR="00506E0B" w:rsidRPr="000269F6" w:rsidRDefault="00506E0B" w:rsidP="000269F6"/>
        </w:tc>
        <w:tc>
          <w:tcPr>
            <w:tcW w:w="1752" w:type="dxa"/>
          </w:tcPr>
          <w:p w14:paraId="29CB1D79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70367895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74BCCCDC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21C40621" w14:textId="77777777" w:rsidTr="000269F6">
        <w:trPr>
          <w:cantSplit/>
          <w:trHeight w:val="216"/>
        </w:trPr>
        <w:tc>
          <w:tcPr>
            <w:tcW w:w="1752" w:type="dxa"/>
          </w:tcPr>
          <w:p w14:paraId="098D027C" w14:textId="77777777" w:rsidR="00506E0B" w:rsidRPr="000269F6" w:rsidRDefault="00506E0B" w:rsidP="000269F6"/>
        </w:tc>
        <w:tc>
          <w:tcPr>
            <w:tcW w:w="1752" w:type="dxa"/>
          </w:tcPr>
          <w:p w14:paraId="01A4F5DD" w14:textId="77777777" w:rsidR="00506E0B" w:rsidRPr="000269F6" w:rsidRDefault="00506E0B" w:rsidP="000269F6"/>
        </w:tc>
        <w:tc>
          <w:tcPr>
            <w:tcW w:w="1752" w:type="dxa"/>
          </w:tcPr>
          <w:p w14:paraId="3078D635" w14:textId="77777777" w:rsidR="00506E0B" w:rsidRPr="000269F6" w:rsidRDefault="00506E0B" w:rsidP="000269F6"/>
        </w:tc>
        <w:tc>
          <w:tcPr>
            <w:tcW w:w="1752" w:type="dxa"/>
          </w:tcPr>
          <w:p w14:paraId="26BE8E91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77701173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215A56E3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054657CF" w14:textId="77777777" w:rsidTr="000269F6">
        <w:trPr>
          <w:cantSplit/>
          <w:trHeight w:val="216"/>
        </w:trPr>
        <w:tc>
          <w:tcPr>
            <w:tcW w:w="1752" w:type="dxa"/>
          </w:tcPr>
          <w:p w14:paraId="782BD449" w14:textId="77777777" w:rsidR="00506E0B" w:rsidRPr="000269F6" w:rsidRDefault="00506E0B" w:rsidP="000269F6"/>
        </w:tc>
        <w:tc>
          <w:tcPr>
            <w:tcW w:w="1752" w:type="dxa"/>
          </w:tcPr>
          <w:p w14:paraId="447BEC7B" w14:textId="77777777" w:rsidR="00506E0B" w:rsidRPr="000269F6" w:rsidRDefault="00506E0B" w:rsidP="000269F6"/>
        </w:tc>
        <w:tc>
          <w:tcPr>
            <w:tcW w:w="1752" w:type="dxa"/>
          </w:tcPr>
          <w:p w14:paraId="612BFD2E" w14:textId="77777777" w:rsidR="00506E0B" w:rsidRPr="000269F6" w:rsidRDefault="00506E0B" w:rsidP="000269F6"/>
        </w:tc>
        <w:tc>
          <w:tcPr>
            <w:tcW w:w="1752" w:type="dxa"/>
          </w:tcPr>
          <w:p w14:paraId="6F9CA706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67C07ECC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5ECD4E6B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1531EB77" w14:textId="77777777" w:rsidTr="000269F6">
        <w:trPr>
          <w:cantSplit/>
          <w:trHeight w:val="216"/>
        </w:trPr>
        <w:tc>
          <w:tcPr>
            <w:tcW w:w="1752" w:type="dxa"/>
            <w:tcBorders>
              <w:bottom w:val="single" w:sz="6" w:space="0" w:color="auto"/>
            </w:tcBorders>
          </w:tcPr>
          <w:p w14:paraId="76A35A1E" w14:textId="77777777" w:rsidR="00506E0B" w:rsidRPr="000269F6" w:rsidRDefault="00506E0B" w:rsidP="000269F6"/>
        </w:tc>
        <w:tc>
          <w:tcPr>
            <w:tcW w:w="1752" w:type="dxa"/>
            <w:tcBorders>
              <w:bottom w:val="single" w:sz="6" w:space="0" w:color="auto"/>
            </w:tcBorders>
          </w:tcPr>
          <w:p w14:paraId="73C51A65" w14:textId="77777777" w:rsidR="00506E0B" w:rsidRPr="000269F6" w:rsidRDefault="00506E0B" w:rsidP="000269F6"/>
        </w:tc>
        <w:tc>
          <w:tcPr>
            <w:tcW w:w="1752" w:type="dxa"/>
            <w:tcBorders>
              <w:bottom w:val="single" w:sz="6" w:space="0" w:color="auto"/>
            </w:tcBorders>
          </w:tcPr>
          <w:p w14:paraId="6B928B4D" w14:textId="77777777" w:rsidR="00506E0B" w:rsidRPr="000269F6" w:rsidRDefault="00506E0B" w:rsidP="000269F6"/>
        </w:tc>
        <w:tc>
          <w:tcPr>
            <w:tcW w:w="1752" w:type="dxa"/>
          </w:tcPr>
          <w:p w14:paraId="6FF6F77D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7081739D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313D3BF5" w14:textId="77777777" w:rsidR="00506E0B" w:rsidRPr="000269F6" w:rsidRDefault="00506E0B" w:rsidP="000269F6">
            <w:pPr>
              <w:pStyle w:val="Amount"/>
            </w:pPr>
          </w:p>
        </w:tc>
      </w:tr>
      <w:tr w:rsidR="00506E0B" w14:paraId="4856170A" w14:textId="77777777" w:rsidTr="000269F6">
        <w:trPr>
          <w:cantSplit/>
        </w:trPr>
        <w:tc>
          <w:tcPr>
            <w:tcW w:w="17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22F651" w14:textId="77777777" w:rsidR="00506E0B" w:rsidRDefault="00506E0B">
            <w:pPr>
              <w:jc w:val="right"/>
              <w:rPr>
                <w:rFonts w:cs="Arial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506335" w14:textId="77777777" w:rsidR="00506E0B" w:rsidRDefault="00506E0B">
            <w:pPr>
              <w:jc w:val="right"/>
              <w:rPr>
                <w:rFonts w:cs="Arial"/>
              </w:rPr>
            </w:pPr>
          </w:p>
        </w:tc>
        <w:tc>
          <w:tcPr>
            <w:tcW w:w="1752" w:type="dxa"/>
            <w:tcBorders>
              <w:top w:val="single" w:sz="6" w:space="0" w:color="auto"/>
              <w:left w:val="nil"/>
              <w:bottom w:val="nil"/>
            </w:tcBorders>
          </w:tcPr>
          <w:p w14:paraId="4DFAC3AA" w14:textId="77777777" w:rsidR="00506E0B" w:rsidRPr="000269F6" w:rsidRDefault="000269F6" w:rsidP="000269F6">
            <w:pPr>
              <w:pStyle w:val="Heading2"/>
            </w:pPr>
            <w:r>
              <w:t>Weekly Totals</w:t>
            </w:r>
          </w:p>
        </w:tc>
        <w:tc>
          <w:tcPr>
            <w:tcW w:w="1752" w:type="dxa"/>
          </w:tcPr>
          <w:p w14:paraId="283141AD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04B1596D" w14:textId="77777777" w:rsidR="00506E0B" w:rsidRPr="000269F6" w:rsidRDefault="00506E0B" w:rsidP="000269F6">
            <w:pPr>
              <w:pStyle w:val="Amount"/>
            </w:pPr>
          </w:p>
        </w:tc>
        <w:tc>
          <w:tcPr>
            <w:tcW w:w="1752" w:type="dxa"/>
          </w:tcPr>
          <w:p w14:paraId="22C05A54" w14:textId="77777777" w:rsidR="00506E0B" w:rsidRPr="000269F6" w:rsidRDefault="00506E0B" w:rsidP="000269F6">
            <w:pPr>
              <w:pStyle w:val="Amount"/>
            </w:pPr>
          </w:p>
        </w:tc>
      </w:tr>
    </w:tbl>
    <w:p w14:paraId="29BEC243" w14:textId="77777777" w:rsidR="00506E0B" w:rsidRDefault="00506E0B">
      <w:pPr>
        <w:rPr>
          <w:rFonts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4384"/>
        <w:gridCol w:w="807"/>
        <w:gridCol w:w="2738"/>
      </w:tblGrid>
      <w:tr w:rsidR="000269F6" w14:paraId="7C2FFBE1" w14:textId="77777777" w:rsidTr="000269F6">
        <w:trPr>
          <w:cantSplit/>
          <w:trHeight w:val="576"/>
        </w:trPr>
        <w:tc>
          <w:tcPr>
            <w:tcW w:w="2178" w:type="dxa"/>
            <w:vAlign w:val="bottom"/>
          </w:tcPr>
          <w:p w14:paraId="162F3FD6" w14:textId="77777777"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Employee signature: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2DB0B0C3" w14:textId="77777777" w:rsidR="000269F6" w:rsidRDefault="000269F6">
            <w:pPr>
              <w:rPr>
                <w:rFonts w:cs="Arial"/>
              </w:rPr>
            </w:pPr>
          </w:p>
        </w:tc>
        <w:tc>
          <w:tcPr>
            <w:tcW w:w="810" w:type="dxa"/>
            <w:vAlign w:val="bottom"/>
          </w:tcPr>
          <w:p w14:paraId="6E79EF45" w14:textId="77777777"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Date:</w:t>
            </w:r>
          </w:p>
        </w:tc>
        <w:tc>
          <w:tcPr>
            <w:tcW w:w="2808" w:type="dxa"/>
            <w:tcBorders>
              <w:bottom w:val="single" w:sz="4" w:space="0" w:color="auto"/>
            </w:tcBorders>
            <w:vAlign w:val="bottom"/>
          </w:tcPr>
          <w:p w14:paraId="56DD2061" w14:textId="77777777" w:rsidR="000269F6" w:rsidRDefault="000269F6">
            <w:pPr>
              <w:rPr>
                <w:rFonts w:cs="Arial"/>
              </w:rPr>
            </w:pPr>
          </w:p>
        </w:tc>
      </w:tr>
      <w:tr w:rsidR="000269F6" w14:paraId="23E907E9" w14:textId="77777777" w:rsidTr="000269F6">
        <w:trPr>
          <w:cantSplit/>
          <w:trHeight w:val="576"/>
        </w:trPr>
        <w:tc>
          <w:tcPr>
            <w:tcW w:w="2178" w:type="dxa"/>
            <w:vAlign w:val="bottom"/>
          </w:tcPr>
          <w:p w14:paraId="57DEF45A" w14:textId="77777777"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Supervisor signature: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1063A" w14:textId="77777777" w:rsidR="000269F6" w:rsidRDefault="000269F6">
            <w:pPr>
              <w:rPr>
                <w:rFonts w:cs="Arial"/>
              </w:rPr>
            </w:pPr>
          </w:p>
        </w:tc>
        <w:tc>
          <w:tcPr>
            <w:tcW w:w="810" w:type="dxa"/>
            <w:vAlign w:val="bottom"/>
          </w:tcPr>
          <w:p w14:paraId="02689745" w14:textId="77777777"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Date: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7FEE63" w14:textId="77777777" w:rsidR="000269F6" w:rsidRDefault="000269F6">
            <w:pPr>
              <w:rPr>
                <w:rFonts w:cs="Arial"/>
              </w:rPr>
            </w:pPr>
          </w:p>
        </w:tc>
      </w:tr>
    </w:tbl>
    <w:p w14:paraId="3DE14C1B" w14:textId="77777777" w:rsidR="00E93B9F" w:rsidRDefault="00E93B9F" w:rsidP="000269F6">
      <w:pPr>
        <w:rPr>
          <w:rFonts w:cs="Arial"/>
        </w:rPr>
      </w:pPr>
    </w:p>
    <w:sectPr w:rsidR="00E93B9F" w:rsidSect="008E26A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52"/>
    <w:rsid w:val="000269F6"/>
    <w:rsid w:val="001F1409"/>
    <w:rsid w:val="0044440E"/>
    <w:rsid w:val="004920D6"/>
    <w:rsid w:val="00506E0B"/>
    <w:rsid w:val="008E26A3"/>
    <w:rsid w:val="00AA5207"/>
    <w:rsid w:val="00C13652"/>
    <w:rsid w:val="00E93B9F"/>
    <w:rsid w:val="00F27856"/>
    <w:rsid w:val="00F5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D4C3D"/>
  <w15:docId w15:val="{A1546703-CA8C-4E2C-B2A9-499CDF21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Time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473236FAB24563B67195815188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159B2-A86B-45B7-820D-BF06C595EFAE}"/>
      </w:docPartPr>
      <w:docPartBody>
        <w:p w:rsidR="00000000" w:rsidRDefault="00AB39BC">
          <w:pPr>
            <w:pStyle w:val="C8473236FAB24563B671958151882845"/>
          </w:pPr>
          <w:r>
            <w:t>[Street Address]</w:t>
          </w:r>
        </w:p>
      </w:docPartBody>
    </w:docPart>
    <w:docPart>
      <w:docPartPr>
        <w:name w:val="6ADEF626FD714DFE9228EF2B6E8ED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367C4-BF82-4ACE-AD89-2F2AD829409E}"/>
      </w:docPartPr>
      <w:docPartBody>
        <w:p w:rsidR="00000000" w:rsidRDefault="00AB39BC">
          <w:pPr>
            <w:pStyle w:val="6ADEF626FD714DFE9228EF2B6E8ED61C"/>
          </w:pPr>
          <w:r>
            <w:t>[City, ST  ZIP Code]</w:t>
          </w:r>
        </w:p>
      </w:docPartBody>
    </w:docPart>
    <w:docPart>
      <w:docPartPr>
        <w:name w:val="D1473F1A811A4F0B927B4B237F37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96D8B-A2D1-43D7-93D6-ABB69318809D}"/>
      </w:docPartPr>
      <w:docPartBody>
        <w:p w:rsidR="00000000" w:rsidRDefault="00AB39BC">
          <w:pPr>
            <w:pStyle w:val="D1473F1A811A4F0B927B4B237F37FE9D"/>
          </w:pPr>
          <w:r>
            <w:t>[phone]</w:t>
          </w:r>
        </w:p>
      </w:docPartBody>
    </w:docPart>
    <w:docPart>
      <w:docPartPr>
        <w:name w:val="0FE9EE419AA340688D0749AE027A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C7A2-F79A-403C-966C-31AB339A3F5C}"/>
      </w:docPartPr>
      <w:docPartBody>
        <w:p w:rsidR="00000000" w:rsidRDefault="00AB39BC">
          <w:pPr>
            <w:pStyle w:val="0FE9EE419AA340688D0749AE027A969C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33A3139FB490C908F04B4209ACD43">
    <w:name w:val="B0F33A3139FB490C908F04B4209ACD43"/>
  </w:style>
  <w:style w:type="paragraph" w:customStyle="1" w:styleId="C8473236FAB24563B671958151882845">
    <w:name w:val="C8473236FAB24563B671958151882845"/>
  </w:style>
  <w:style w:type="paragraph" w:customStyle="1" w:styleId="6ADEF626FD714DFE9228EF2B6E8ED61C">
    <w:name w:val="6ADEF626FD714DFE9228EF2B6E8ED61C"/>
  </w:style>
  <w:style w:type="paragraph" w:customStyle="1" w:styleId="D1473F1A811A4F0B927B4B237F37FE9D">
    <w:name w:val="D1473F1A811A4F0B927B4B237F37FE9D"/>
  </w:style>
  <w:style w:type="paragraph" w:customStyle="1" w:styleId="0FE9EE419AA340688D0749AE027A969C">
    <w:name w:val="0FE9EE419AA340688D0749AE027A9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</Template>
  <TotalTime>5</TotalTime>
  <Pages>1</Pages>
  <Words>53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Megan</dc:creator>
  <cp:keywords/>
  <cp:lastModifiedBy>meganlyn.delrosario@student.csulb.edu</cp:lastModifiedBy>
  <cp:revision>7</cp:revision>
  <dcterms:created xsi:type="dcterms:W3CDTF">2016-05-28T21:04:00Z</dcterms:created>
  <dcterms:modified xsi:type="dcterms:W3CDTF">2016-05-28T21:09:00Z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